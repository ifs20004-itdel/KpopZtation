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14B77" w:rsidRPr="00711F8C" w14:paraId="1AE0A971" w14:textId="77777777" w:rsidTr="00517F1D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062B" w14:textId="77777777" w:rsidR="00E14B77" w:rsidRPr="00711F8C" w:rsidRDefault="00E14B77" w:rsidP="00517F1D">
            <w:pPr>
              <w:rPr>
                <w:rFonts w:ascii="Arial" w:hAnsi="Arial" w:cs="Arial"/>
                <w:b/>
                <w:i/>
                <w:sz w:val="32"/>
              </w:rPr>
            </w:pPr>
            <w:r w:rsidRPr="00711F8C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C3C9302" w14:textId="77777777" w:rsidR="00E14B77" w:rsidRPr="00711F8C" w:rsidRDefault="00E14B77" w:rsidP="00517F1D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711F8C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250B45B" wp14:editId="0D23BB36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B77" w:rsidRPr="00711F8C" w14:paraId="1EF62E58" w14:textId="77777777" w:rsidTr="00517F1D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153D" w14:textId="77777777" w:rsidR="00E14B77" w:rsidRDefault="00E14B77" w:rsidP="00517F1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D751D1">
              <w:rPr>
                <w:rFonts w:ascii="Arial Narrow" w:hAnsi="Arial Narrow" w:cs="Tahoma"/>
                <w:sz w:val="36"/>
              </w:rPr>
              <w:t>ISYS6197 | ISYS6197003</w:t>
            </w:r>
          </w:p>
          <w:p w14:paraId="6B28A00C" w14:textId="77777777" w:rsidR="00E14B77" w:rsidRPr="00711F8C" w:rsidRDefault="00E14B77" w:rsidP="00517F1D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751D1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90D2DD" w14:textId="77777777" w:rsidR="00E14B77" w:rsidRPr="00711F8C" w:rsidRDefault="00E14B77" w:rsidP="00517F1D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14B77" w:rsidRPr="00711F8C" w14:paraId="6E52D0B1" w14:textId="77777777" w:rsidTr="00517F1D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B970" w14:textId="77777777" w:rsidR="00E14B77" w:rsidRPr="00711F8C" w:rsidRDefault="00E14B77" w:rsidP="00517F1D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42E4DD" w14:textId="4DDE61EF" w:rsidR="00E14B77" w:rsidRPr="00711F8C" w:rsidRDefault="00E14B77" w:rsidP="00517F1D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O232-ISYS6197</w:t>
            </w:r>
            <w:r w:rsidR="00E16D0B">
              <w:rPr>
                <w:rFonts w:ascii="Arial" w:hAnsi="Arial" w:cs="Arial"/>
                <w:b/>
                <w:sz w:val="20"/>
              </w:rPr>
              <w:t>-KZ10-00</w:t>
            </w:r>
          </w:p>
        </w:tc>
      </w:tr>
      <w:tr w:rsidR="00E14B77" w:rsidRPr="00711F8C" w14:paraId="34D6348A" w14:textId="77777777" w:rsidTr="00517F1D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1D1168" w14:textId="77777777" w:rsidR="00E14B77" w:rsidRPr="00711F8C" w:rsidRDefault="00E14B77" w:rsidP="00517F1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711F8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711F8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Pr="00711F8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11F8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711F8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11F8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31AD67" w14:textId="77777777" w:rsidR="00E14B77" w:rsidRPr="00711F8C" w:rsidRDefault="00E14B77" w:rsidP="00517F1D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711F8C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711F8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711F8C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18AA7018" w14:textId="77777777" w:rsidR="00E14B77" w:rsidRPr="00711F8C" w:rsidRDefault="00E14B77" w:rsidP="00E14B77">
      <w:pPr>
        <w:rPr>
          <w:lang w:val="id-ID"/>
        </w:rPr>
      </w:pPr>
      <w:r w:rsidRPr="00711F8C">
        <w:rPr>
          <w:lang w:val="id-ID"/>
        </w:rPr>
        <w:tab/>
      </w:r>
    </w:p>
    <w:p w14:paraId="5D9B1A04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/>
        </w:rPr>
        <w:t>Seluruh kelompok tidak diperkenankan untuk:</w:t>
      </w:r>
    </w:p>
    <w:p w14:paraId="2241E85E" w14:textId="77777777" w:rsidR="00E14B77" w:rsidRPr="00711F8C" w:rsidRDefault="00E14B77" w:rsidP="00E14B77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711F8C">
        <w:rPr>
          <w:rStyle w:val="longtext"/>
          <w:i/>
          <w:sz w:val="18"/>
          <w:szCs w:val="18"/>
          <w:lang w:val="id-ID"/>
        </w:rPr>
        <w:t>The whole group</w:t>
      </w:r>
      <w:r w:rsidRPr="00711F8C">
        <w:rPr>
          <w:rStyle w:val="longtext"/>
          <w:i/>
          <w:sz w:val="18"/>
          <w:szCs w:val="18"/>
        </w:rPr>
        <w:t xml:space="preserve"> is</w:t>
      </w:r>
      <w:r w:rsidRPr="00711F8C">
        <w:rPr>
          <w:rStyle w:val="longtext"/>
          <w:i/>
          <w:sz w:val="18"/>
          <w:szCs w:val="18"/>
          <w:lang w:val="id-ID"/>
        </w:rPr>
        <w:t xml:space="preserve"> not allowed to</w:t>
      </w:r>
      <w:r w:rsidRPr="00711F8C">
        <w:rPr>
          <w:rStyle w:val="longtext"/>
          <w:i/>
          <w:sz w:val="18"/>
          <w:szCs w:val="18"/>
        </w:rPr>
        <w:t>:</w:t>
      </w:r>
    </w:p>
    <w:p w14:paraId="557C1A9D" w14:textId="77777777" w:rsidR="00E14B77" w:rsidRPr="00711F8C" w:rsidRDefault="00E14B77" w:rsidP="00E14B7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711F8C">
        <w:rPr>
          <w:lang w:val="id-ID"/>
        </w:rPr>
        <w:t>Me</w:t>
      </w:r>
      <w:r w:rsidRPr="00711F8C">
        <w:t>lihat</w:t>
      </w:r>
      <w:r w:rsidRPr="00711F8C">
        <w:rPr>
          <w:lang w:val="id-ID"/>
        </w:rPr>
        <w:t xml:space="preserve"> </w:t>
      </w:r>
      <w:r w:rsidRPr="00711F8C">
        <w:t>sebagian atau seluruh proyek kelompok lain</w:t>
      </w:r>
      <w:r w:rsidRPr="00711F8C">
        <w:rPr>
          <w:lang w:val="id-ID"/>
        </w:rPr>
        <w:t>,</w:t>
      </w:r>
    </w:p>
    <w:p w14:paraId="1515E948" w14:textId="77777777" w:rsidR="00E14B77" w:rsidRPr="00711F8C" w:rsidRDefault="00E14B77" w:rsidP="00E14B7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711F8C">
        <w:rPr>
          <w:rStyle w:val="longtext"/>
          <w:i/>
          <w:sz w:val="18"/>
          <w:szCs w:val="18"/>
        </w:rPr>
        <w:t>Seeing a part or the whole project from another groups</w:t>
      </w:r>
    </w:p>
    <w:p w14:paraId="04A32662" w14:textId="77777777" w:rsidR="00E14B77" w:rsidRPr="00711F8C" w:rsidRDefault="00E14B77" w:rsidP="00E14B7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711F8C">
        <w:t>Menyadur sebagian maupun seluruh proyek dari buku</w:t>
      </w:r>
      <w:r w:rsidRPr="00711F8C">
        <w:rPr>
          <w:lang w:val="id-ID"/>
        </w:rPr>
        <w:t>,</w:t>
      </w:r>
    </w:p>
    <w:p w14:paraId="02042C10" w14:textId="77777777" w:rsidR="00E14B77" w:rsidRPr="00711F8C" w:rsidRDefault="00E14B77" w:rsidP="00E14B7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711F8C">
        <w:rPr>
          <w:rStyle w:val="longtext"/>
          <w:i/>
          <w:sz w:val="18"/>
          <w:szCs w:val="18"/>
          <w:lang w:val="id-ID"/>
        </w:rPr>
        <w:t>Adapt</w:t>
      </w:r>
      <w:r w:rsidRPr="00711F8C">
        <w:rPr>
          <w:rStyle w:val="longtext"/>
          <w:i/>
          <w:sz w:val="18"/>
          <w:szCs w:val="18"/>
        </w:rPr>
        <w:t>ed a part or the whole project from the book</w:t>
      </w:r>
    </w:p>
    <w:p w14:paraId="751B0699" w14:textId="77777777" w:rsidR="00E14B77" w:rsidRPr="00711F8C" w:rsidRDefault="00E14B77" w:rsidP="00E14B77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711F8C">
        <w:rPr>
          <w:lang w:val="id-ID"/>
        </w:rPr>
        <w:t>Mendownload sebagian maupun seluruh proyek</w:t>
      </w:r>
      <w:r w:rsidRPr="00711F8C">
        <w:t xml:space="preserve"> dari internet</w:t>
      </w:r>
      <w:r w:rsidRPr="00711F8C">
        <w:rPr>
          <w:lang w:val="id-ID"/>
        </w:rPr>
        <w:t>,</w:t>
      </w:r>
    </w:p>
    <w:p w14:paraId="28D922E8" w14:textId="77777777" w:rsidR="00E14B77" w:rsidRPr="00711F8C" w:rsidRDefault="00E14B77" w:rsidP="00E14B7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711F8C">
        <w:rPr>
          <w:rStyle w:val="longtext"/>
          <w:i/>
          <w:sz w:val="18"/>
          <w:szCs w:val="18"/>
          <w:lang w:val="id-ID"/>
        </w:rPr>
        <w:t xml:space="preserve">Downloading </w:t>
      </w:r>
      <w:r w:rsidRPr="00711F8C">
        <w:rPr>
          <w:rStyle w:val="longtext"/>
          <w:i/>
          <w:sz w:val="18"/>
          <w:szCs w:val="18"/>
        </w:rPr>
        <w:t>a part or the whole project from the internet</w:t>
      </w:r>
      <w:r w:rsidRPr="00711F8C">
        <w:rPr>
          <w:rStyle w:val="longtext"/>
          <w:i/>
          <w:sz w:val="18"/>
          <w:szCs w:val="18"/>
          <w:lang w:val="id-ID"/>
        </w:rPr>
        <w:t>,</w:t>
      </w:r>
    </w:p>
    <w:p w14:paraId="2D1CEA7C" w14:textId="77777777" w:rsidR="00E14B77" w:rsidRPr="00711F8C" w:rsidRDefault="00E14B77" w:rsidP="00E14B77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711F8C">
        <w:rPr>
          <w:lang w:val="id-ID"/>
        </w:rPr>
        <w:t xml:space="preserve">Mengerjakan soal </w:t>
      </w:r>
      <w:r w:rsidRPr="00711F8C">
        <w:t>ya</w:t>
      </w:r>
      <w:r w:rsidRPr="00711F8C">
        <w:rPr>
          <w:lang w:val="id-ID"/>
        </w:rPr>
        <w:t>ng tidak sesuai dengan tema yang ada di soal proyek,</w:t>
      </w:r>
    </w:p>
    <w:p w14:paraId="495C6678" w14:textId="77777777" w:rsidR="00E14B77" w:rsidRPr="00711F8C" w:rsidRDefault="00E14B77" w:rsidP="00E14B7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711F8C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8D3F81C" w14:textId="77777777" w:rsidR="00E14B77" w:rsidRPr="00711F8C" w:rsidRDefault="00E14B77" w:rsidP="00E14B7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711F8C">
        <w:rPr>
          <w:lang w:val="id-ID"/>
        </w:rPr>
        <w:t>Melakukan tindakan kecurangan lainnya,</w:t>
      </w:r>
    </w:p>
    <w:p w14:paraId="76E2474D" w14:textId="77777777" w:rsidR="00E14B77" w:rsidRPr="00711F8C" w:rsidRDefault="00E14B77" w:rsidP="00E14B7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711F8C">
        <w:rPr>
          <w:rStyle w:val="longtext"/>
          <w:i/>
          <w:sz w:val="18"/>
          <w:szCs w:val="18"/>
        </w:rPr>
        <w:t>Committing other dishonest actions</w:t>
      </w:r>
      <w:r w:rsidRPr="00711F8C">
        <w:rPr>
          <w:rStyle w:val="longtext"/>
          <w:i/>
          <w:sz w:val="18"/>
          <w:szCs w:val="18"/>
          <w:lang w:val="id-ID"/>
        </w:rPr>
        <w:t>,</w:t>
      </w:r>
    </w:p>
    <w:p w14:paraId="61D63BFF" w14:textId="77777777" w:rsidR="00E14B77" w:rsidRPr="00711F8C" w:rsidRDefault="00E14B77" w:rsidP="00E14B7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711F8C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2C89C8C" w14:textId="77777777" w:rsidR="00E14B77" w:rsidRPr="00711F8C" w:rsidRDefault="00E14B77" w:rsidP="00E14B7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711F8C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711F8C">
        <w:rPr>
          <w:rStyle w:val="longtext"/>
          <w:i/>
          <w:sz w:val="18"/>
          <w:szCs w:val="18"/>
        </w:rPr>
        <w:t xml:space="preserve">failure </w:t>
      </w:r>
      <w:r w:rsidRPr="00711F8C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711F8C">
        <w:rPr>
          <w:rStyle w:val="longtext"/>
          <w:i/>
          <w:sz w:val="18"/>
          <w:szCs w:val="18"/>
        </w:rPr>
        <w:t>copied</w:t>
      </w:r>
      <w:r w:rsidRPr="00711F8C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52A8AD1" w14:textId="77777777" w:rsidR="00E14B77" w:rsidRPr="00711F8C" w:rsidRDefault="00E14B77" w:rsidP="00E14B77">
      <w:pPr>
        <w:spacing w:line="360" w:lineRule="auto"/>
        <w:jc w:val="both"/>
        <w:rPr>
          <w:rStyle w:val="longtext"/>
          <w:sz w:val="18"/>
          <w:szCs w:val="18"/>
        </w:rPr>
      </w:pPr>
    </w:p>
    <w:p w14:paraId="1C1C3364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/>
        </w:rPr>
        <w:t xml:space="preserve">Jika kelompok terbukti melakukan tindakan seperti yang dijelaskan butir 1 di atas, maka </w:t>
      </w:r>
      <w:r w:rsidRPr="00711F8C">
        <w:rPr>
          <w:b/>
          <w:bCs/>
          <w:u w:val="single"/>
          <w:lang w:val="id-ID"/>
        </w:rPr>
        <w:t>nilai kelompok</w:t>
      </w:r>
      <w:r w:rsidRPr="00711F8C">
        <w:rPr>
          <w:lang w:val="id-ID"/>
        </w:rPr>
        <w:t xml:space="preserve"> yang melakukan kecurangan (menyontek maupun dicontek) akan di –</w:t>
      </w:r>
      <w:r w:rsidRPr="00711F8C">
        <w:rPr>
          <w:b/>
          <w:bCs/>
          <w:lang w:val="id-ID"/>
        </w:rPr>
        <w:t xml:space="preserve"> </w:t>
      </w:r>
      <w:r w:rsidRPr="00711F8C">
        <w:rPr>
          <w:b/>
          <w:bCs/>
          <w:u w:val="single"/>
          <w:lang w:val="id-ID"/>
        </w:rPr>
        <w:t>NOL</w:t>
      </w:r>
      <w:r w:rsidRPr="00711F8C">
        <w:rPr>
          <w:lang w:val="id-ID"/>
        </w:rPr>
        <w:t xml:space="preserve"> – kan.</w:t>
      </w:r>
    </w:p>
    <w:p w14:paraId="00EC5767" w14:textId="77777777" w:rsidR="00E14B77" w:rsidRPr="00711F8C" w:rsidRDefault="00E14B77" w:rsidP="00E14B77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711F8C">
        <w:rPr>
          <w:rStyle w:val="longtext"/>
          <w:i/>
          <w:sz w:val="18"/>
          <w:szCs w:val="18"/>
          <w:lang w:val="id-ID"/>
        </w:rPr>
        <w:t>If the group is proved to t</w:t>
      </w:r>
      <w:r w:rsidRPr="00711F8C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“Zero”.</w:t>
      </w:r>
    </w:p>
    <w:p w14:paraId="05E1B641" w14:textId="77777777" w:rsidR="00E14B77" w:rsidRPr="00711F8C" w:rsidRDefault="00E14B77" w:rsidP="00E14B77">
      <w:pPr>
        <w:spacing w:line="360" w:lineRule="auto"/>
        <w:ind w:left="360" w:hanging="360"/>
        <w:rPr>
          <w:sz w:val="18"/>
          <w:szCs w:val="18"/>
        </w:rPr>
      </w:pPr>
    </w:p>
    <w:p w14:paraId="3F19990E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/>
        </w:rPr>
        <w:t>Perhatikan jadwal pengumpulan proyek, segala jenis pengumpulan proyek di luar jadwal tidak dilayani.</w:t>
      </w:r>
    </w:p>
    <w:p w14:paraId="54119153" w14:textId="77777777" w:rsidR="00E14B77" w:rsidRPr="00711F8C" w:rsidRDefault="00E14B77" w:rsidP="00E14B77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711F8C"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accepted.</w:t>
      </w:r>
    </w:p>
    <w:p w14:paraId="4100F292" w14:textId="77777777" w:rsidR="00E14B77" w:rsidRPr="00711F8C" w:rsidRDefault="00E14B77" w:rsidP="00E14B77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C66A793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 w:eastAsia="x-none"/>
        </w:rPr>
        <w:t>Bila Anda tidak membaca peraturan ini, maka Anda dianggap telah membaca dan menyetujuinya</w:t>
      </w:r>
      <w:r w:rsidRPr="00711F8C">
        <w:rPr>
          <w:lang w:eastAsia="x-none"/>
        </w:rPr>
        <w:t>.</w:t>
      </w:r>
    </w:p>
    <w:p w14:paraId="693798C1" w14:textId="77777777" w:rsidR="00E14B77" w:rsidRPr="00711F8C" w:rsidRDefault="00E14B77" w:rsidP="00E14B77">
      <w:pPr>
        <w:spacing w:line="360" w:lineRule="auto"/>
        <w:ind w:left="360"/>
        <w:jc w:val="both"/>
      </w:pPr>
      <w:r w:rsidRPr="00711F8C">
        <w:rPr>
          <w:i/>
          <w:sz w:val="20"/>
          <w:szCs w:val="20"/>
          <w:lang w:val="id-ID" w:eastAsia="x-none"/>
        </w:rPr>
        <w:t xml:space="preserve">If you </w:t>
      </w:r>
      <w:r w:rsidRPr="00711F8C">
        <w:rPr>
          <w:i/>
          <w:sz w:val="20"/>
          <w:szCs w:val="20"/>
          <w:lang w:val="x-none" w:eastAsia="x-none"/>
        </w:rPr>
        <w:t xml:space="preserve">have </w:t>
      </w:r>
      <w:r w:rsidRPr="00711F8C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11F8C">
        <w:rPr>
          <w:i/>
          <w:sz w:val="20"/>
          <w:szCs w:val="20"/>
          <w:lang w:val="x-none" w:eastAsia="x-none"/>
        </w:rPr>
        <w:t xml:space="preserve">so </w:t>
      </w:r>
      <w:r w:rsidRPr="00711F8C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11F8C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11F8C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11F8C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11F8C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 w:rsidRPr="00711F8C"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14EC029A" w14:textId="77777777" w:rsidR="00E14B77" w:rsidRPr="00711F8C" w:rsidRDefault="00E14B77" w:rsidP="00E14B77">
      <w:pPr>
        <w:spacing w:after="200" w:line="276" w:lineRule="auto"/>
        <w:rPr>
          <w:rStyle w:val="longtext"/>
          <w:i/>
          <w:sz w:val="18"/>
          <w:szCs w:val="18"/>
        </w:rPr>
      </w:pPr>
      <w:r w:rsidRPr="00711F8C">
        <w:rPr>
          <w:rStyle w:val="longtext"/>
          <w:i/>
          <w:sz w:val="18"/>
          <w:szCs w:val="18"/>
        </w:rPr>
        <w:br w:type="page"/>
      </w:r>
    </w:p>
    <w:p w14:paraId="3D2C834B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/>
        </w:rPr>
        <w:lastRenderedPageBreak/>
        <w:t>Persentase penilaiaan untuk matakuliah in</w:t>
      </w:r>
      <w:r w:rsidRPr="00711F8C">
        <w:t>i</w:t>
      </w:r>
      <w:r w:rsidRPr="00711F8C">
        <w:rPr>
          <w:lang w:val="id-ID"/>
        </w:rPr>
        <w:t xml:space="preserve"> adalah sebagai berikut:</w:t>
      </w:r>
    </w:p>
    <w:p w14:paraId="6FB5BAAC" w14:textId="77777777" w:rsidR="00E14B77" w:rsidRPr="00711F8C" w:rsidRDefault="00E14B77" w:rsidP="00E14B7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711F8C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E14B77" w:rsidRPr="00711F8C" w14:paraId="78A64B9A" w14:textId="77777777" w:rsidTr="00517F1D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29C73DF0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/>
                <w:bCs/>
                <w:szCs w:val="18"/>
              </w:rPr>
              <w:t>Tugas Mandiri</w:t>
            </w:r>
          </w:p>
          <w:p w14:paraId="5B9FF7ED" w14:textId="77777777" w:rsidR="00E14B77" w:rsidRPr="00711F8C" w:rsidRDefault="00E14B77" w:rsidP="00517F1D">
            <w:pPr>
              <w:jc w:val="center"/>
              <w:rPr>
                <w:bCs/>
                <w:i/>
                <w:sz w:val="18"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22F733D7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/>
                <w:bCs/>
                <w:szCs w:val="18"/>
              </w:rPr>
              <w:t>Proyek</w:t>
            </w:r>
          </w:p>
          <w:p w14:paraId="008C7270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270ED010" w14:textId="77777777" w:rsidR="00E14B77" w:rsidRPr="00711F8C" w:rsidRDefault="00E14B77" w:rsidP="00517F1D">
            <w:pPr>
              <w:jc w:val="center"/>
              <w:rPr>
                <w:b/>
                <w:bCs/>
              </w:rPr>
            </w:pPr>
            <w:r w:rsidRPr="00711F8C">
              <w:rPr>
                <w:b/>
                <w:bCs/>
              </w:rPr>
              <w:t>UAP</w:t>
            </w:r>
          </w:p>
          <w:p w14:paraId="7E50B114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14B77" w:rsidRPr="00711F8C" w14:paraId="778FE9E9" w14:textId="77777777" w:rsidTr="00517F1D">
        <w:trPr>
          <w:trHeight w:val="467"/>
        </w:trPr>
        <w:tc>
          <w:tcPr>
            <w:tcW w:w="3280" w:type="dxa"/>
            <w:vAlign w:val="center"/>
          </w:tcPr>
          <w:p w14:paraId="1EAF5ACB" w14:textId="77777777" w:rsidR="00E14B77" w:rsidRPr="00711F8C" w:rsidRDefault="00E14B77" w:rsidP="00517F1D">
            <w:pPr>
              <w:jc w:val="center"/>
              <w:rPr>
                <w:bCs/>
              </w:rPr>
            </w:pPr>
            <w:r w:rsidRPr="00711F8C">
              <w:rPr>
                <w:bCs/>
              </w:rPr>
              <w:t>40%</w:t>
            </w:r>
          </w:p>
        </w:tc>
        <w:tc>
          <w:tcPr>
            <w:tcW w:w="3281" w:type="dxa"/>
            <w:vAlign w:val="center"/>
          </w:tcPr>
          <w:p w14:paraId="483ADD5C" w14:textId="77777777" w:rsidR="00E14B77" w:rsidRPr="00711F8C" w:rsidRDefault="00E14B77" w:rsidP="00517F1D">
            <w:pPr>
              <w:jc w:val="center"/>
              <w:rPr>
                <w:bCs/>
              </w:rPr>
            </w:pPr>
            <w:r w:rsidRPr="00711F8C">
              <w:rPr>
                <w:bCs/>
              </w:rPr>
              <w:t>60%</w:t>
            </w:r>
          </w:p>
        </w:tc>
        <w:tc>
          <w:tcPr>
            <w:tcW w:w="3283" w:type="dxa"/>
            <w:vAlign w:val="center"/>
          </w:tcPr>
          <w:p w14:paraId="154AF46E" w14:textId="77777777" w:rsidR="00E14B77" w:rsidRPr="00711F8C" w:rsidRDefault="00E14B77" w:rsidP="00517F1D">
            <w:pPr>
              <w:jc w:val="center"/>
              <w:rPr>
                <w:bCs/>
              </w:rPr>
            </w:pPr>
            <w:r w:rsidRPr="00711F8C">
              <w:rPr>
                <w:bCs/>
              </w:rPr>
              <w:t>-</w:t>
            </w:r>
          </w:p>
        </w:tc>
      </w:tr>
    </w:tbl>
    <w:p w14:paraId="670D9A8F" w14:textId="77777777" w:rsidR="00E14B77" w:rsidRPr="00711F8C" w:rsidRDefault="00E14B77" w:rsidP="00E14B77">
      <w:pPr>
        <w:spacing w:line="276" w:lineRule="auto"/>
        <w:rPr>
          <w:rStyle w:val="longtext"/>
          <w:i/>
          <w:iCs/>
          <w:sz w:val="18"/>
          <w:szCs w:val="18"/>
        </w:rPr>
      </w:pPr>
    </w:p>
    <w:p w14:paraId="0FEF572A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711F8C">
        <w:rPr>
          <w:lang w:val="id-ID"/>
        </w:rPr>
        <w:t xml:space="preserve">Software yang digunakan </w:t>
      </w:r>
      <w:r w:rsidRPr="00711F8C">
        <w:t>pada matakuliah ini adalah sebagai berikut:</w:t>
      </w:r>
    </w:p>
    <w:p w14:paraId="6BEF995B" w14:textId="77777777" w:rsidR="00E14B77" w:rsidRPr="00711F8C" w:rsidRDefault="00E14B77" w:rsidP="00E14B7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711F8C">
        <w:rPr>
          <w:rStyle w:val="longtext"/>
          <w:i/>
          <w:iCs/>
          <w:sz w:val="18"/>
          <w:szCs w:val="18"/>
        </w:rPr>
        <w:t>Software will be used in this subject are described as follows:</w:t>
      </w:r>
    </w:p>
    <w:tbl>
      <w:tblPr>
        <w:tblStyle w:val="TableGrid"/>
        <w:tblW w:w="9846" w:type="dxa"/>
        <w:tblInd w:w="468" w:type="dxa"/>
        <w:tblLook w:val="04A0" w:firstRow="1" w:lastRow="0" w:firstColumn="1" w:lastColumn="0" w:noHBand="0" w:noVBand="1"/>
      </w:tblPr>
      <w:tblGrid>
        <w:gridCol w:w="9846"/>
      </w:tblGrid>
      <w:tr w:rsidR="00E14B77" w:rsidRPr="00711F8C" w14:paraId="176F6B22" w14:textId="77777777" w:rsidTr="00517F1D">
        <w:trPr>
          <w:trHeight w:val="504"/>
        </w:trPr>
        <w:tc>
          <w:tcPr>
            <w:tcW w:w="9846" w:type="dxa"/>
            <w:shd w:val="clear" w:color="auto" w:fill="D9D9D9" w:themeFill="background1" w:themeFillShade="D9"/>
          </w:tcPr>
          <w:p w14:paraId="61DB339D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/>
                <w:bCs/>
                <w:szCs w:val="18"/>
              </w:rPr>
              <w:t>Software</w:t>
            </w:r>
          </w:p>
          <w:p w14:paraId="3157FC1B" w14:textId="77777777" w:rsidR="00E14B77" w:rsidRPr="00711F8C" w:rsidRDefault="00E14B77" w:rsidP="00517F1D">
            <w:pPr>
              <w:jc w:val="center"/>
              <w:rPr>
                <w:bCs/>
                <w:i/>
                <w:sz w:val="18"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14B77" w:rsidRPr="00711F8C" w14:paraId="013CB419" w14:textId="77777777" w:rsidTr="00517F1D">
        <w:trPr>
          <w:trHeight w:val="773"/>
        </w:trPr>
        <w:tc>
          <w:tcPr>
            <w:tcW w:w="9846" w:type="dxa"/>
            <w:vAlign w:val="center"/>
          </w:tcPr>
          <w:p w14:paraId="286DAA3B" w14:textId="77777777" w:rsidR="00E14B77" w:rsidRPr="00711F8C" w:rsidRDefault="00E14B77" w:rsidP="00517F1D">
            <w:pPr>
              <w:rPr>
                <w:color w:val="000000"/>
                <w:lang w:val="id-ID"/>
              </w:rPr>
            </w:pPr>
            <w:r w:rsidRPr="00711F8C">
              <w:rPr>
                <w:color w:val="000000"/>
                <w:lang w:val="id-ID"/>
              </w:rPr>
              <w:t>Eclipse 2020.6</w:t>
            </w:r>
          </w:p>
          <w:p w14:paraId="122859BA" w14:textId="77777777" w:rsidR="00E14B77" w:rsidRPr="00711F8C" w:rsidRDefault="00E14B77" w:rsidP="00517F1D">
            <w:pPr>
              <w:rPr>
                <w:color w:val="000000"/>
                <w:lang w:val="id-ID"/>
              </w:rPr>
            </w:pPr>
            <w:r w:rsidRPr="00711F8C">
              <w:rPr>
                <w:color w:val="000000"/>
                <w:lang w:val="id-ID"/>
              </w:rPr>
              <w:t>Java 11</w:t>
            </w:r>
          </w:p>
          <w:p w14:paraId="3106E234" w14:textId="77777777" w:rsidR="00E14B77" w:rsidRPr="00711F8C" w:rsidRDefault="00E14B77" w:rsidP="00517F1D">
            <w:pPr>
              <w:rPr>
                <w:color w:val="000000"/>
                <w:lang w:val="id-ID"/>
              </w:rPr>
            </w:pPr>
            <w:r w:rsidRPr="00711F8C">
              <w:rPr>
                <w:color w:val="000000"/>
                <w:lang w:val="id-ID"/>
              </w:rPr>
              <w:t>Java FX</w:t>
            </w:r>
          </w:p>
          <w:p w14:paraId="7020B01E" w14:textId="77777777" w:rsidR="00E14B77" w:rsidRPr="00711F8C" w:rsidRDefault="00E14B77" w:rsidP="00517F1D">
            <w:pPr>
              <w:rPr>
                <w:color w:val="000000"/>
                <w:lang w:val="id-ID"/>
              </w:rPr>
            </w:pPr>
            <w:r w:rsidRPr="00711F8C">
              <w:rPr>
                <w:color w:val="000000"/>
                <w:lang w:val="id-ID"/>
              </w:rPr>
              <w:t>MySQL Java Connection Library 8.0.24</w:t>
            </w:r>
          </w:p>
          <w:p w14:paraId="311156D3" w14:textId="77777777" w:rsidR="00E14B77" w:rsidRPr="00711F8C" w:rsidRDefault="00E14B77" w:rsidP="00517F1D">
            <w:pPr>
              <w:rPr>
                <w:bCs/>
              </w:rPr>
            </w:pPr>
            <w:r w:rsidRPr="00711F8C">
              <w:rPr>
                <w:color w:val="000000"/>
                <w:lang w:val="id-ID"/>
              </w:rPr>
              <w:t>XAMPP 8.0.7</w:t>
            </w:r>
          </w:p>
        </w:tc>
      </w:tr>
    </w:tbl>
    <w:p w14:paraId="10D5D596" w14:textId="77777777" w:rsidR="00E14B77" w:rsidRPr="00711F8C" w:rsidRDefault="00E14B77" w:rsidP="00E14B77">
      <w:pPr>
        <w:spacing w:line="360" w:lineRule="auto"/>
        <w:jc w:val="both"/>
        <w:rPr>
          <w:sz w:val="18"/>
          <w:szCs w:val="18"/>
          <w:lang w:val="id-ID"/>
        </w:rPr>
      </w:pPr>
    </w:p>
    <w:p w14:paraId="766F9F4D" w14:textId="77777777" w:rsidR="00E14B77" w:rsidRPr="00711F8C" w:rsidRDefault="00E14B77" w:rsidP="00E14B7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711F8C">
        <w:t>Ekstensi file yang harus disertakan dalam pengumpulan tugas mandiri, proyek, dan uap untuk matakuliah ini adalah sebagai berikut:</w:t>
      </w:r>
    </w:p>
    <w:p w14:paraId="333F4113" w14:textId="77777777" w:rsidR="00E14B77" w:rsidRPr="00711F8C" w:rsidRDefault="00E14B77" w:rsidP="00E14B7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711F8C">
        <w:rPr>
          <w:rStyle w:val="longtext"/>
          <w:i/>
          <w:iCs/>
          <w:sz w:val="18"/>
          <w:szCs w:val="18"/>
        </w:rPr>
        <w:t>File extensions should be included in assignment, project, and final exam collection for this subject are described as follows:</w:t>
      </w: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E14B77" w:rsidRPr="00711F8C" w14:paraId="059C0DF8" w14:textId="77777777" w:rsidTr="00517F1D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1CB04DF2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/>
                <w:bCs/>
                <w:szCs w:val="18"/>
              </w:rPr>
              <w:t>Tugas Mandiri</w:t>
            </w:r>
          </w:p>
          <w:p w14:paraId="32AB00CD" w14:textId="77777777" w:rsidR="00E14B77" w:rsidRPr="00711F8C" w:rsidRDefault="00E14B77" w:rsidP="00517F1D">
            <w:pPr>
              <w:jc w:val="center"/>
              <w:rPr>
                <w:bCs/>
                <w:i/>
                <w:sz w:val="18"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654A81AD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/>
                <w:bCs/>
                <w:szCs w:val="18"/>
              </w:rPr>
              <w:t>Proyek</w:t>
            </w:r>
          </w:p>
          <w:p w14:paraId="765DB571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0406A9F7" w14:textId="77777777" w:rsidR="00E14B77" w:rsidRPr="00711F8C" w:rsidRDefault="00E14B77" w:rsidP="00517F1D">
            <w:pPr>
              <w:jc w:val="center"/>
              <w:rPr>
                <w:b/>
                <w:bCs/>
              </w:rPr>
            </w:pPr>
            <w:r w:rsidRPr="00711F8C">
              <w:rPr>
                <w:b/>
                <w:bCs/>
              </w:rPr>
              <w:t>UAP</w:t>
            </w:r>
          </w:p>
          <w:p w14:paraId="0EB30A3A" w14:textId="77777777" w:rsidR="00E14B77" w:rsidRPr="00711F8C" w:rsidRDefault="00E14B77" w:rsidP="00517F1D">
            <w:pPr>
              <w:jc w:val="center"/>
              <w:rPr>
                <w:b/>
                <w:bCs/>
                <w:szCs w:val="18"/>
              </w:rPr>
            </w:pPr>
            <w:r w:rsidRPr="00711F8C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14B77" w:rsidRPr="00711F8C" w14:paraId="430B4487" w14:textId="77777777" w:rsidTr="00517F1D">
        <w:trPr>
          <w:trHeight w:val="620"/>
        </w:trPr>
        <w:tc>
          <w:tcPr>
            <w:tcW w:w="3280" w:type="dxa"/>
            <w:vAlign w:val="center"/>
          </w:tcPr>
          <w:p w14:paraId="4ED08DBA" w14:textId="77777777" w:rsidR="00E14B77" w:rsidRPr="00711F8C" w:rsidRDefault="00E14B77" w:rsidP="00517F1D">
            <w:pPr>
              <w:rPr>
                <w:bCs/>
              </w:rPr>
            </w:pPr>
            <w:r w:rsidRPr="00711F8C">
              <w:rPr>
                <w:bCs/>
              </w:rPr>
              <w:t>JAVA, CLASS</w:t>
            </w:r>
          </w:p>
        </w:tc>
        <w:tc>
          <w:tcPr>
            <w:tcW w:w="3281" w:type="dxa"/>
            <w:vAlign w:val="center"/>
          </w:tcPr>
          <w:p w14:paraId="31D9FFF9" w14:textId="77777777" w:rsidR="00E14B77" w:rsidRPr="00711F8C" w:rsidRDefault="00E14B77" w:rsidP="00517F1D">
            <w:pPr>
              <w:rPr>
                <w:bCs/>
              </w:rPr>
            </w:pPr>
            <w:r w:rsidRPr="00711F8C">
              <w:rPr>
                <w:bCs/>
              </w:rPr>
              <w:t>JAVA, CLASS, SQL</w:t>
            </w:r>
          </w:p>
        </w:tc>
        <w:tc>
          <w:tcPr>
            <w:tcW w:w="3283" w:type="dxa"/>
            <w:vAlign w:val="center"/>
          </w:tcPr>
          <w:p w14:paraId="133DC069" w14:textId="77777777" w:rsidR="00E14B77" w:rsidRPr="00711F8C" w:rsidRDefault="00E14B77" w:rsidP="00517F1D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7E3BC1D" w14:textId="214BEAE0" w:rsidR="00E14B77" w:rsidRDefault="00E14B77" w:rsidP="001D7F9B">
      <w:pPr>
        <w:rPr>
          <w:lang w:val="id-ID"/>
        </w:rPr>
      </w:pPr>
    </w:p>
    <w:p w14:paraId="787E698A" w14:textId="77777777" w:rsidR="00E14B77" w:rsidRDefault="00E14B7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456C6E34" w14:textId="77777777" w:rsidR="005F47B6" w:rsidRPr="008B3004" w:rsidRDefault="005F47B6" w:rsidP="005F47B6">
      <w:pPr>
        <w:spacing w:line="360" w:lineRule="auto"/>
        <w:jc w:val="center"/>
        <w:rPr>
          <w:b/>
        </w:rPr>
      </w:pPr>
      <w:r>
        <w:rPr>
          <w:b/>
        </w:rPr>
        <w:t>KpopZtation</w:t>
      </w:r>
    </w:p>
    <w:p w14:paraId="6BCCA9CA" w14:textId="77777777" w:rsidR="005F47B6" w:rsidRPr="008B3004" w:rsidRDefault="005F47B6" w:rsidP="005F47B6">
      <w:pPr>
        <w:spacing w:line="360" w:lineRule="auto"/>
        <w:jc w:val="both"/>
      </w:pPr>
      <w:r w:rsidRPr="008B3004">
        <w:tab/>
      </w:r>
    </w:p>
    <w:p w14:paraId="259A8F9D" w14:textId="77777777" w:rsidR="005F47B6" w:rsidRPr="008B3004" w:rsidRDefault="005F47B6" w:rsidP="005F47B6">
      <w:pPr>
        <w:spacing w:line="360" w:lineRule="auto"/>
        <w:ind w:firstLine="720"/>
        <w:jc w:val="both"/>
      </w:pPr>
      <w:r>
        <w:rPr>
          <w:b/>
        </w:rPr>
        <w:t>KpopZtation</w:t>
      </w:r>
      <w:r w:rsidRPr="008B3004">
        <w:t xml:space="preserve"> is a shop that sells </w:t>
      </w:r>
      <w:r>
        <w:t>K-pop album</w:t>
      </w:r>
      <w:r w:rsidRPr="008B3004">
        <w:t xml:space="preserve">. To manage all the transactions and manage system of the </w:t>
      </w:r>
      <w:r>
        <w:t>album</w:t>
      </w:r>
      <w:r w:rsidRPr="008B3004">
        <w:t xml:space="preserve">, </w:t>
      </w:r>
      <w:r w:rsidRPr="00707E67">
        <w:t>KpopZtation</w:t>
      </w:r>
      <w:r>
        <w:t xml:space="preserve">’s </w:t>
      </w:r>
      <w:r w:rsidRPr="008B3004">
        <w:t xml:space="preserve">owner asked you to create the program for the store. The program should be made using </w:t>
      </w:r>
      <w:r w:rsidRPr="008B3004">
        <w:rPr>
          <w:b/>
        </w:rPr>
        <w:t>Java Programming Language</w:t>
      </w:r>
      <w:r w:rsidRPr="008B3004">
        <w:t>.</w:t>
      </w:r>
    </w:p>
    <w:p w14:paraId="35843CCC" w14:textId="77777777" w:rsidR="005F47B6" w:rsidRPr="008B3004" w:rsidRDefault="005F47B6" w:rsidP="005F47B6">
      <w:pPr>
        <w:spacing w:line="360" w:lineRule="auto"/>
        <w:jc w:val="both"/>
      </w:pPr>
      <w:r w:rsidRPr="008B3004">
        <w:t>There are some requirements to build this application:</w:t>
      </w:r>
    </w:p>
    <w:p w14:paraId="2D1D31E1" w14:textId="77777777" w:rsidR="005F47B6" w:rsidRPr="008B3004" w:rsidRDefault="005F47B6" w:rsidP="005F47B6">
      <w:pPr>
        <w:spacing w:line="360" w:lineRule="auto"/>
        <w:jc w:val="center"/>
      </w:pPr>
      <w:r w:rsidRPr="008B3004">
        <w:rPr>
          <w:noProof/>
        </w:rPr>
        <w:drawing>
          <wp:inline distT="0" distB="0" distL="0" distR="0" wp14:anchorId="6C9D8788" wp14:editId="72656291">
            <wp:extent cx="5875703" cy="4134889"/>
            <wp:effectExtent l="19050" t="19050" r="10795" b="1841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0" t="-4310" r="-2979" b="-4215"/>
                    <a:stretch/>
                  </pic:blipFill>
                  <pic:spPr bwMode="auto">
                    <a:xfrm>
                      <a:off x="0" y="0"/>
                      <a:ext cx="5882161" cy="41394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F616C" w14:textId="77777777" w:rsidR="005F47B6" w:rsidRPr="008B3004" w:rsidRDefault="005F47B6" w:rsidP="005F47B6">
      <w:pPr>
        <w:spacing w:line="360" w:lineRule="auto"/>
        <w:jc w:val="both"/>
      </w:pPr>
      <w:r w:rsidRPr="008B3004">
        <w:t>Execute the provided create and insert query file on “</w:t>
      </w:r>
      <w:r>
        <w:rPr>
          <w:b/>
        </w:rPr>
        <w:t>kpopztation</w:t>
      </w:r>
      <w:r w:rsidRPr="008B3004">
        <w:t>” database! (“create+insert.sql”)</w:t>
      </w:r>
    </w:p>
    <w:p w14:paraId="3B2826FC" w14:textId="77777777" w:rsidR="005F47B6" w:rsidRPr="008B3004" w:rsidRDefault="005F47B6" w:rsidP="005F47B6">
      <w:pPr>
        <w:spacing w:line="360" w:lineRule="auto"/>
        <w:jc w:val="both"/>
      </w:pPr>
    </w:p>
    <w:p w14:paraId="0E6C6745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8B3004">
        <w:rPr>
          <w:b/>
        </w:rPr>
        <w:t>Login Form</w:t>
      </w:r>
    </w:p>
    <w:p w14:paraId="6FC284C0" w14:textId="77777777" w:rsidR="005F47B6" w:rsidRDefault="005F47B6" w:rsidP="005F47B6">
      <w:pPr>
        <w:pStyle w:val="ListParagraph"/>
        <w:spacing w:line="360" w:lineRule="auto"/>
        <w:ind w:left="284"/>
        <w:jc w:val="both"/>
      </w:pPr>
      <w:r w:rsidRPr="008B3004">
        <w:t xml:space="preserve">This is the first form which will appear when the program is run. </w:t>
      </w:r>
      <w:r w:rsidRPr="008B3004">
        <w:rPr>
          <w:b/>
          <w:bCs/>
        </w:rPr>
        <w:t>Login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is used by users to </w:t>
      </w:r>
      <w:r w:rsidRPr="008B3004">
        <w:rPr>
          <w:b/>
          <w:bCs/>
        </w:rPr>
        <w:t>Login</w:t>
      </w:r>
      <w:r w:rsidRPr="008B3004">
        <w:t xml:space="preserve"> so the users can access the </w:t>
      </w:r>
      <w:r w:rsidRPr="008B3004">
        <w:rPr>
          <w:b/>
          <w:bCs/>
        </w:rPr>
        <w:t>Main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>.</w:t>
      </w:r>
    </w:p>
    <w:p w14:paraId="146BACEB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</w:p>
    <w:p w14:paraId="01D56DE5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36833FC0" wp14:editId="643171F4">
            <wp:extent cx="3917693" cy="2088000"/>
            <wp:effectExtent l="19050" t="19050" r="26035" b="266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93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59858" w14:textId="77777777" w:rsidR="005F47B6" w:rsidRPr="008B3004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3004">
        <w:rPr>
          <w:rFonts w:ascii="Times New Roman" w:hAnsi="Times New Roman" w:cs="Times New Roman"/>
          <w:sz w:val="24"/>
          <w:szCs w:val="24"/>
        </w:rPr>
        <w:t>. Login Form</w:t>
      </w:r>
    </w:p>
    <w:p w14:paraId="4A1263FA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</w:p>
    <w:p w14:paraId="3E924FE7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0E1021D8" w14:textId="77777777" w:rsidR="005F47B6" w:rsidRPr="008B3004" w:rsidRDefault="005F47B6" w:rsidP="005F47B6">
      <w:pPr>
        <w:pStyle w:val="ListParagraph"/>
        <w:numPr>
          <w:ilvl w:val="0"/>
          <w:numId w:val="18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Title, Email,</w:t>
      </w:r>
      <w:r>
        <w:t xml:space="preserve"> and</w:t>
      </w:r>
      <w:r w:rsidRPr="008B3004">
        <w:t xml:space="preserve"> Password.</w:t>
      </w:r>
    </w:p>
    <w:p w14:paraId="1BEF158A" w14:textId="77777777" w:rsidR="005F47B6" w:rsidRPr="008B3004" w:rsidRDefault="005F47B6" w:rsidP="005F47B6">
      <w:pPr>
        <w:pStyle w:val="ListParagraph"/>
        <w:numPr>
          <w:ilvl w:val="0"/>
          <w:numId w:val="18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TextField</w:t>
      </w:r>
      <w:r w:rsidRPr="008B3004">
        <w:t xml:space="preserve"> for input Email.</w:t>
      </w:r>
    </w:p>
    <w:p w14:paraId="3E1A2035" w14:textId="77777777" w:rsidR="005F47B6" w:rsidRPr="008B3004" w:rsidRDefault="005F47B6" w:rsidP="005F47B6">
      <w:pPr>
        <w:pStyle w:val="ListParagraph"/>
        <w:numPr>
          <w:ilvl w:val="0"/>
          <w:numId w:val="18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PasswordField</w:t>
      </w:r>
      <w:r w:rsidRPr="008B3004">
        <w:t xml:space="preserve"> for input Password.</w:t>
      </w:r>
    </w:p>
    <w:p w14:paraId="0B525943" w14:textId="77777777" w:rsidR="005F47B6" w:rsidRPr="008B3004" w:rsidRDefault="005F47B6" w:rsidP="005F47B6">
      <w:pPr>
        <w:pStyle w:val="ListParagraph"/>
        <w:numPr>
          <w:ilvl w:val="0"/>
          <w:numId w:val="18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Button</w:t>
      </w:r>
      <w:r w:rsidRPr="008B3004">
        <w:t xml:space="preserve"> for </w:t>
      </w:r>
      <w:r>
        <w:t>Register and Submit</w:t>
      </w:r>
      <w:r w:rsidRPr="008B3004">
        <w:t>.</w:t>
      </w:r>
    </w:p>
    <w:p w14:paraId="7137282B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</w:p>
    <w:p w14:paraId="6C0CE8BD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464982E3" w14:textId="77777777" w:rsidR="005F47B6" w:rsidRPr="008B3004" w:rsidRDefault="005F47B6" w:rsidP="005F47B6">
      <w:pPr>
        <w:pStyle w:val="ListParagraph"/>
        <w:numPr>
          <w:ilvl w:val="0"/>
          <w:numId w:val="19"/>
        </w:numPr>
        <w:spacing w:line="360" w:lineRule="auto"/>
        <w:ind w:left="567" w:hanging="283"/>
        <w:jc w:val="both"/>
      </w:pPr>
      <w:r w:rsidRPr="008B3004">
        <w:t xml:space="preserve">If user clicks </w:t>
      </w:r>
      <w:r>
        <w:rPr>
          <w:b/>
          <w:bCs/>
        </w:rPr>
        <w:t>Submit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0D2F0B6B" w14:textId="77777777" w:rsidR="005F47B6" w:rsidRPr="008B3004" w:rsidRDefault="005F47B6" w:rsidP="005F47B6">
      <w:pPr>
        <w:pStyle w:val="ListParagraph"/>
        <w:numPr>
          <w:ilvl w:val="1"/>
          <w:numId w:val="19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Email</w:t>
      </w:r>
      <w:r w:rsidRPr="008B3004">
        <w:t xml:space="preserve"> field </w:t>
      </w:r>
      <w:r w:rsidRPr="008B3004">
        <w:rPr>
          <w:b/>
          <w:bCs/>
        </w:rPr>
        <w:t>must</w:t>
      </w:r>
      <w:r w:rsidRPr="008B3004">
        <w:t xml:space="preserve"> </w:t>
      </w:r>
      <w:r w:rsidRPr="008B3004">
        <w:rPr>
          <w:b/>
          <w:bCs/>
        </w:rPr>
        <w:t>be</w:t>
      </w:r>
      <w:r w:rsidRPr="008B3004">
        <w:t xml:space="preserve"> </w:t>
      </w:r>
      <w:r w:rsidRPr="008B3004">
        <w:rPr>
          <w:b/>
          <w:bCs/>
        </w:rPr>
        <w:t>filled</w:t>
      </w:r>
      <w:r w:rsidRPr="008B3004">
        <w:t>.</w:t>
      </w:r>
    </w:p>
    <w:p w14:paraId="60D5D040" w14:textId="77777777" w:rsidR="005F47B6" w:rsidRPr="008B3004" w:rsidRDefault="005F47B6" w:rsidP="005F47B6">
      <w:pPr>
        <w:pStyle w:val="ListParagraph"/>
        <w:numPr>
          <w:ilvl w:val="1"/>
          <w:numId w:val="19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Password</w:t>
      </w:r>
      <w:r w:rsidRPr="008B3004">
        <w:t xml:space="preserve"> field </w:t>
      </w:r>
      <w:r w:rsidRPr="008B3004">
        <w:rPr>
          <w:b/>
          <w:bCs/>
        </w:rPr>
        <w:t>must</w:t>
      </w:r>
      <w:r w:rsidRPr="008B3004">
        <w:t xml:space="preserve"> </w:t>
      </w:r>
      <w:r w:rsidRPr="008B3004">
        <w:rPr>
          <w:b/>
          <w:bCs/>
        </w:rPr>
        <w:t>be</w:t>
      </w:r>
      <w:r w:rsidRPr="008B3004">
        <w:t xml:space="preserve"> </w:t>
      </w:r>
      <w:r w:rsidRPr="008B3004">
        <w:rPr>
          <w:b/>
          <w:bCs/>
        </w:rPr>
        <w:t>filled</w:t>
      </w:r>
      <w:r w:rsidRPr="008B3004">
        <w:t>.</w:t>
      </w:r>
    </w:p>
    <w:p w14:paraId="05A312ED" w14:textId="77777777" w:rsidR="005F47B6" w:rsidRPr="008B3004" w:rsidRDefault="005F47B6" w:rsidP="005F47B6">
      <w:pPr>
        <w:pStyle w:val="ListParagraph"/>
        <w:numPr>
          <w:ilvl w:val="1"/>
          <w:numId w:val="19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Email</w:t>
      </w:r>
      <w:r w:rsidRPr="008B3004">
        <w:t xml:space="preserve"> and </w:t>
      </w:r>
      <w:r w:rsidRPr="008B3004">
        <w:rPr>
          <w:b/>
          <w:bCs/>
        </w:rPr>
        <w:t>Password</w:t>
      </w:r>
      <w:r w:rsidRPr="008B3004">
        <w:t xml:space="preserve"> </w:t>
      </w:r>
      <w:r w:rsidRPr="008B3004">
        <w:rPr>
          <w:b/>
          <w:bCs/>
        </w:rPr>
        <w:t>must</w:t>
      </w:r>
      <w:r w:rsidRPr="008B3004">
        <w:t xml:space="preserve"> be </w:t>
      </w:r>
      <w:r w:rsidRPr="008B3004">
        <w:rPr>
          <w:b/>
          <w:bCs/>
        </w:rPr>
        <w:t>correct</w:t>
      </w:r>
      <w:r w:rsidRPr="008B3004">
        <w:t xml:space="preserve"> according to the </w:t>
      </w:r>
      <w:r w:rsidRPr="008B3004">
        <w:rPr>
          <w:b/>
          <w:bCs/>
        </w:rPr>
        <w:t>existing data in database</w:t>
      </w:r>
      <w:r w:rsidRPr="008B3004">
        <w:t>.</w:t>
      </w:r>
    </w:p>
    <w:p w14:paraId="5C19C23F" w14:textId="77777777" w:rsidR="005F47B6" w:rsidRPr="006A317A" w:rsidRDefault="005F47B6" w:rsidP="005F47B6">
      <w:pPr>
        <w:pStyle w:val="ListParagraph"/>
        <w:numPr>
          <w:ilvl w:val="0"/>
          <w:numId w:val="19"/>
        </w:numPr>
        <w:spacing w:line="360" w:lineRule="auto"/>
        <w:ind w:left="567" w:hanging="283"/>
        <w:jc w:val="both"/>
      </w:pPr>
      <w:r w:rsidRPr="008B3004">
        <w:t xml:space="preserve">If user has successfully signed in, </w:t>
      </w:r>
      <w:r w:rsidRPr="006A317A">
        <w:t xml:space="preserve">program will </w:t>
      </w:r>
      <w:r w:rsidRPr="006A317A">
        <w:rPr>
          <w:b/>
          <w:bCs/>
        </w:rPr>
        <w:t>validate</w:t>
      </w:r>
      <w:r w:rsidRPr="006A317A">
        <w:t xml:space="preserve"> either its role is “</w:t>
      </w:r>
      <w:r w:rsidRPr="006A317A">
        <w:rPr>
          <w:b/>
          <w:bCs/>
        </w:rPr>
        <w:t>User</w:t>
      </w:r>
      <w:r w:rsidRPr="006A317A">
        <w:t>” or “</w:t>
      </w:r>
      <w:r w:rsidRPr="006A317A">
        <w:rPr>
          <w:b/>
          <w:bCs/>
        </w:rPr>
        <w:t>Admin</w:t>
      </w:r>
      <w:r w:rsidRPr="006A317A">
        <w:t xml:space="preserve">”. Lastly, the </w:t>
      </w:r>
      <w:r w:rsidRPr="006A317A">
        <w:rPr>
          <w:b/>
          <w:bCs/>
        </w:rPr>
        <w:t>Login</w:t>
      </w:r>
      <w:r w:rsidRPr="006A317A">
        <w:t xml:space="preserve"> </w:t>
      </w:r>
      <w:r w:rsidRPr="006A317A">
        <w:rPr>
          <w:b/>
          <w:bCs/>
        </w:rPr>
        <w:t>Form</w:t>
      </w:r>
      <w:r w:rsidRPr="006A317A">
        <w:t xml:space="preserve"> will be closed, and </w:t>
      </w:r>
      <w:r w:rsidRPr="006A317A">
        <w:rPr>
          <w:b/>
          <w:bCs/>
        </w:rPr>
        <w:t>Main</w:t>
      </w:r>
      <w:r w:rsidRPr="006A317A">
        <w:t xml:space="preserve"> </w:t>
      </w:r>
      <w:r w:rsidRPr="006A317A">
        <w:rPr>
          <w:b/>
          <w:bCs/>
        </w:rPr>
        <w:t>Form</w:t>
      </w:r>
      <w:r w:rsidRPr="006A317A">
        <w:t xml:space="preserve"> will be displayed (Figure </w:t>
      </w:r>
      <w:r>
        <w:t>6</w:t>
      </w:r>
      <w:r w:rsidRPr="006A317A">
        <w:t xml:space="preserve"> or Figure </w:t>
      </w:r>
      <w:r>
        <w:t>7</w:t>
      </w:r>
      <w:r w:rsidRPr="006A317A">
        <w:t xml:space="preserve"> depends on user’s role).</w:t>
      </w:r>
    </w:p>
    <w:p w14:paraId="633DD4E9" w14:textId="77777777" w:rsidR="005F47B6" w:rsidRPr="008B3004" w:rsidRDefault="005F47B6" w:rsidP="005F47B6">
      <w:pPr>
        <w:pStyle w:val="ListParagraph"/>
        <w:numPr>
          <w:ilvl w:val="0"/>
          <w:numId w:val="19"/>
        </w:numPr>
        <w:spacing w:line="360" w:lineRule="auto"/>
        <w:ind w:left="567" w:hanging="283"/>
        <w:jc w:val="both"/>
      </w:pPr>
      <w:r w:rsidRPr="008B3004">
        <w:t>If user failed to login then display warning message.</w:t>
      </w:r>
    </w:p>
    <w:p w14:paraId="561DC94F" w14:textId="77777777" w:rsidR="005F47B6" w:rsidRDefault="005F47B6" w:rsidP="005F47B6">
      <w:pPr>
        <w:pStyle w:val="ListParagraph"/>
        <w:numPr>
          <w:ilvl w:val="0"/>
          <w:numId w:val="19"/>
        </w:numPr>
        <w:spacing w:line="360" w:lineRule="auto"/>
        <w:ind w:left="567" w:hanging="283"/>
        <w:jc w:val="both"/>
      </w:pPr>
      <w:r w:rsidRPr="008B3004">
        <w:t>If user click “</w:t>
      </w:r>
      <w:r>
        <w:rPr>
          <w:b/>
          <w:bCs/>
        </w:rPr>
        <w:t>Register</w:t>
      </w:r>
      <w:r w:rsidRPr="006A317A">
        <w:t>”</w:t>
      </w:r>
      <w:r w:rsidRPr="008B3004">
        <w:t xml:space="preserve"> </w:t>
      </w:r>
      <w:r>
        <w:t>button</w:t>
      </w:r>
      <w:r w:rsidRPr="008B3004">
        <w:t xml:space="preserve">, then program will close </w:t>
      </w:r>
      <w:r w:rsidRPr="008B3004">
        <w:rPr>
          <w:b/>
          <w:bCs/>
        </w:rPr>
        <w:t>Login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and open </w:t>
      </w:r>
      <w:r w:rsidRPr="008B3004">
        <w:rPr>
          <w:b/>
          <w:bCs/>
        </w:rPr>
        <w:t>Register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>.</w:t>
      </w:r>
    </w:p>
    <w:p w14:paraId="4FC0AD4C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</w:p>
    <w:p w14:paraId="2DC50F08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57ED893D" wp14:editId="4EB6BCB4">
            <wp:extent cx="2899998" cy="1440180"/>
            <wp:effectExtent l="19050" t="19050" r="15240" b="266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67" cy="1443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E7840" w14:textId="77777777" w:rsidR="005F47B6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B3004">
        <w:rPr>
          <w:rFonts w:ascii="Times New Roman" w:hAnsi="Times New Roman" w:cs="Times New Roman"/>
          <w:sz w:val="24"/>
          <w:szCs w:val="24"/>
        </w:rPr>
        <w:t>. Failed Login Warning</w:t>
      </w:r>
    </w:p>
    <w:p w14:paraId="20B820FE" w14:textId="77777777" w:rsidR="005F47B6" w:rsidRPr="00093388" w:rsidRDefault="005F47B6" w:rsidP="005F47B6"/>
    <w:p w14:paraId="52D67FEC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t>(</w:t>
      </w:r>
      <w:r w:rsidRPr="008B3004">
        <w:rPr>
          <w:b/>
          <w:bCs/>
        </w:rPr>
        <w:t>additional</w:t>
      </w:r>
      <w:r w:rsidRPr="008B3004">
        <w:t xml:space="preserve"> </w:t>
      </w:r>
      <w:r w:rsidRPr="008B3004">
        <w:rPr>
          <w:b/>
          <w:bCs/>
        </w:rPr>
        <w:t>note</w:t>
      </w:r>
      <w:r w:rsidRPr="008B3004">
        <w:t xml:space="preserve">: </w:t>
      </w:r>
      <w:r w:rsidRPr="008B3004">
        <w:rPr>
          <w:b/>
          <w:bCs/>
        </w:rPr>
        <w:t>every</w:t>
      </w:r>
      <w:r w:rsidRPr="008B3004">
        <w:t xml:space="preserve"> </w:t>
      </w:r>
      <w:r w:rsidRPr="008B3004">
        <w:rPr>
          <w:b/>
          <w:bCs/>
        </w:rPr>
        <w:t>error</w:t>
      </w:r>
      <w:r w:rsidRPr="008B3004">
        <w:t xml:space="preserve"> occurrence will be shown on error message </w:t>
      </w:r>
      <w:r>
        <w:rPr>
          <w:b/>
          <w:bCs/>
        </w:rPr>
        <w:t>Alert</w:t>
      </w:r>
      <w:r w:rsidRPr="008B3004">
        <w:t>).</w:t>
      </w:r>
    </w:p>
    <w:p w14:paraId="09F65DCD" w14:textId="77777777" w:rsidR="005F47B6" w:rsidRPr="008B3004" w:rsidRDefault="005F47B6" w:rsidP="005F47B6">
      <w:pPr>
        <w:spacing w:line="360" w:lineRule="auto"/>
        <w:jc w:val="both"/>
      </w:pPr>
    </w:p>
    <w:p w14:paraId="4B792583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8B3004">
        <w:rPr>
          <w:b/>
        </w:rPr>
        <w:t>Register Form</w:t>
      </w:r>
    </w:p>
    <w:p w14:paraId="01A0FA98" w14:textId="77777777" w:rsidR="005F47B6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Register Form</w:t>
      </w:r>
      <w:r w:rsidRPr="008B3004">
        <w:t xml:space="preserve"> is used by users to </w:t>
      </w:r>
      <w:r w:rsidRPr="008B3004">
        <w:rPr>
          <w:b/>
          <w:bCs/>
        </w:rPr>
        <w:t>Register</w:t>
      </w:r>
      <w:r w:rsidRPr="008B3004">
        <w:t>.</w:t>
      </w:r>
    </w:p>
    <w:p w14:paraId="17BA5131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</w:p>
    <w:p w14:paraId="61C99293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drawing>
          <wp:inline distT="0" distB="0" distL="0" distR="0" wp14:anchorId="53723389" wp14:editId="5F2FE90E">
            <wp:extent cx="3681071" cy="3636000"/>
            <wp:effectExtent l="19050" t="19050" r="15240" b="22225"/>
            <wp:docPr id="14" name="Picture 1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71" cy="36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90B94" w14:textId="77777777" w:rsidR="005F47B6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3004">
        <w:rPr>
          <w:rFonts w:ascii="Times New Roman" w:hAnsi="Times New Roman" w:cs="Times New Roman"/>
          <w:sz w:val="24"/>
          <w:szCs w:val="24"/>
        </w:rPr>
        <w:t>. Register Form</w:t>
      </w:r>
    </w:p>
    <w:p w14:paraId="2F0DD36E" w14:textId="77777777" w:rsidR="005F47B6" w:rsidRPr="00093388" w:rsidRDefault="005F47B6" w:rsidP="005F47B6"/>
    <w:p w14:paraId="4074F24F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6180A840" w14:textId="77777777" w:rsidR="005F47B6" w:rsidRPr="008B3004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Title, </w:t>
      </w:r>
      <w:r>
        <w:t>Username</w:t>
      </w:r>
      <w:r w:rsidRPr="008B3004">
        <w:t xml:space="preserve">, Email, Password, Gender, </w:t>
      </w:r>
      <w:r>
        <w:t>Address</w:t>
      </w:r>
      <w:r w:rsidRPr="008B3004">
        <w:t>, and Sign In.</w:t>
      </w:r>
    </w:p>
    <w:p w14:paraId="1FC37A24" w14:textId="77777777" w:rsidR="005F47B6" w:rsidRPr="008B3004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TextField</w:t>
      </w:r>
      <w:r w:rsidRPr="008B3004">
        <w:t xml:space="preserve"> for </w:t>
      </w:r>
      <w:r>
        <w:t>Username and Email</w:t>
      </w:r>
      <w:r w:rsidRPr="008B3004">
        <w:t>.</w:t>
      </w:r>
    </w:p>
    <w:p w14:paraId="29317738" w14:textId="77777777" w:rsidR="005F47B6" w:rsidRPr="008B3004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PasswordField</w:t>
      </w:r>
      <w:r w:rsidRPr="008B3004">
        <w:t xml:space="preserve"> for input Password.</w:t>
      </w:r>
    </w:p>
    <w:p w14:paraId="69B76566" w14:textId="77777777" w:rsidR="005F47B6" w:rsidRPr="008B3004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RadioButton</w:t>
      </w:r>
      <w:r w:rsidRPr="008B3004">
        <w:t xml:space="preserve"> for input Gender (“</w:t>
      </w:r>
      <w:r w:rsidRPr="008B3004">
        <w:rPr>
          <w:b/>
          <w:bCs/>
        </w:rPr>
        <w:t>Male</w:t>
      </w:r>
      <w:r w:rsidRPr="008B3004">
        <w:t>” or “</w:t>
      </w:r>
      <w:r w:rsidRPr="008B3004">
        <w:rPr>
          <w:b/>
          <w:bCs/>
        </w:rPr>
        <w:t>Female</w:t>
      </w:r>
      <w:r w:rsidRPr="008B3004">
        <w:t>”).</w:t>
      </w:r>
    </w:p>
    <w:p w14:paraId="3BB9F3E4" w14:textId="77777777" w:rsidR="005F47B6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8B3004">
        <w:rPr>
          <w:b/>
          <w:bCs/>
        </w:rPr>
        <w:lastRenderedPageBreak/>
        <w:t>TextArea</w:t>
      </w:r>
      <w:r w:rsidRPr="008B3004">
        <w:t xml:space="preserve"> for input Address.</w:t>
      </w:r>
    </w:p>
    <w:p w14:paraId="67CE32A4" w14:textId="77777777" w:rsidR="005F47B6" w:rsidRPr="000451A4" w:rsidRDefault="005F47B6" w:rsidP="005F47B6">
      <w:pPr>
        <w:pStyle w:val="ListParagraph"/>
        <w:numPr>
          <w:ilvl w:val="0"/>
          <w:numId w:val="22"/>
        </w:numPr>
        <w:spacing w:line="360" w:lineRule="auto"/>
        <w:ind w:left="567" w:hanging="283"/>
        <w:jc w:val="both"/>
      </w:pPr>
      <w:r w:rsidRPr="000451A4">
        <w:rPr>
          <w:b/>
          <w:bCs/>
        </w:rPr>
        <w:t>Button</w:t>
      </w:r>
      <w:r w:rsidRPr="000451A4">
        <w:t xml:space="preserve"> for </w:t>
      </w:r>
      <w:r>
        <w:t xml:space="preserve">Reset, </w:t>
      </w:r>
      <w:r w:rsidRPr="000451A4">
        <w:t>Register</w:t>
      </w:r>
      <w:r>
        <w:t>, and Login</w:t>
      </w:r>
      <w:r w:rsidRPr="000451A4">
        <w:t>.</w:t>
      </w:r>
    </w:p>
    <w:p w14:paraId="6C799BFC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10620DA8" w14:textId="77777777" w:rsidR="005F47B6" w:rsidRPr="008B3004" w:rsidRDefault="005F47B6" w:rsidP="005F47B6">
      <w:pPr>
        <w:pStyle w:val="ListParagraph"/>
        <w:numPr>
          <w:ilvl w:val="0"/>
          <w:numId w:val="23"/>
        </w:numPr>
        <w:spacing w:line="360" w:lineRule="auto"/>
        <w:ind w:left="567" w:hanging="283"/>
        <w:jc w:val="both"/>
      </w:pPr>
      <w:r w:rsidRPr="008B3004">
        <w:t xml:space="preserve">If user clicks </w:t>
      </w:r>
      <w:r w:rsidRPr="008B3004">
        <w:rPr>
          <w:b/>
          <w:bCs/>
        </w:rPr>
        <w:t>Register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1CB2AA4B" w14:textId="77777777" w:rsidR="005F47B6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ID is generated</w:t>
      </w:r>
      <w:r w:rsidRPr="008B3004">
        <w:t xml:space="preserve"> when Register Form is opened with </w:t>
      </w:r>
      <w:r w:rsidRPr="008B3004">
        <w:rPr>
          <w:b/>
          <w:bCs/>
        </w:rPr>
        <w:t>format</w:t>
      </w:r>
      <w:r w:rsidRPr="008B3004">
        <w:t>:</w:t>
      </w:r>
    </w:p>
    <w:p w14:paraId="0D3BC4EF" w14:textId="77777777" w:rsidR="005F47B6" w:rsidRPr="00791DC5" w:rsidRDefault="005F47B6" w:rsidP="005F47B6">
      <w:pPr>
        <w:spacing w:line="360" w:lineRule="auto"/>
        <w:ind w:left="568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C0CB991" wp14:editId="1F37D6B4">
                <wp:extent cx="5560695" cy="676275"/>
                <wp:effectExtent l="0" t="0" r="20955" b="28575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676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B5FF" w14:textId="77777777" w:rsidR="005F47B6" w:rsidRPr="008B3004" w:rsidRDefault="005F47B6" w:rsidP="005F47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04">
                              <w:rPr>
                                <w:b/>
                                <w:bCs/>
                              </w:rPr>
                              <w:t>US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</w:p>
                          <w:p w14:paraId="4AB4BAB2" w14:textId="77777777" w:rsidR="005F47B6" w:rsidRPr="008B3004" w:rsidRDefault="005F47B6" w:rsidP="005F47B6">
                            <w:pPr>
                              <w:jc w:val="center"/>
                            </w:pPr>
                            <w:r w:rsidRPr="008B3004">
                              <w:t xml:space="preserve">Where </w:t>
                            </w:r>
                            <w:r w:rsidRPr="008B3004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8B3004">
                              <w:t>: Random Digit (0-9)</w:t>
                            </w:r>
                          </w:p>
                          <w:p w14:paraId="126B2E4F" w14:textId="77777777" w:rsidR="005F47B6" w:rsidRPr="008B3004" w:rsidRDefault="005F47B6" w:rsidP="005F47B6">
                            <w:pPr>
                              <w:jc w:val="center"/>
                            </w:pPr>
                            <w:r w:rsidRPr="008B3004">
                              <w:t>Example: US</w:t>
                            </w:r>
                            <w:r>
                              <w:t>001, US123, US999</w:t>
                            </w:r>
                          </w:p>
                          <w:p w14:paraId="34DC58E7" w14:textId="77777777" w:rsidR="005F47B6" w:rsidRPr="00BB3B98" w:rsidRDefault="005F47B6" w:rsidP="005F47B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CB991" id="Rectangle 11" o:spid="_x0000_s1026" style="width:437.8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" fillcolor="white [3201]" strokecolor="black [3213]" strokeweight="2pt">
                <v:textbox>
                  <w:txbxContent>
                    <w:p w14:paraId="1BCAB5FF" w14:textId="77777777" w:rsidR="005F47B6" w:rsidRPr="008B3004" w:rsidRDefault="005F47B6" w:rsidP="005F47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04">
                        <w:rPr>
                          <w:b/>
                          <w:bCs/>
                        </w:rPr>
                        <w:t>US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</w:p>
                    <w:p w14:paraId="4AB4BAB2" w14:textId="77777777" w:rsidR="005F47B6" w:rsidRPr="008B3004" w:rsidRDefault="005F47B6" w:rsidP="005F47B6">
                      <w:pPr>
                        <w:jc w:val="center"/>
                      </w:pPr>
                      <w:r w:rsidRPr="008B3004">
                        <w:t xml:space="preserve">Where </w:t>
                      </w:r>
                      <w:r w:rsidRPr="008B3004">
                        <w:rPr>
                          <w:b/>
                          <w:bCs/>
                        </w:rPr>
                        <w:t>X</w:t>
                      </w:r>
                      <w:r w:rsidRPr="008B3004">
                        <w:t>: Random Digit (0-9)</w:t>
                      </w:r>
                    </w:p>
                    <w:p w14:paraId="126B2E4F" w14:textId="77777777" w:rsidR="005F47B6" w:rsidRPr="008B3004" w:rsidRDefault="005F47B6" w:rsidP="005F47B6">
                      <w:pPr>
                        <w:jc w:val="center"/>
                      </w:pPr>
                      <w:r w:rsidRPr="008B3004">
                        <w:t>Example: US</w:t>
                      </w:r>
                      <w:r>
                        <w:t>001, US123, US999</w:t>
                      </w:r>
                    </w:p>
                    <w:p w14:paraId="34DC58E7" w14:textId="77777777" w:rsidR="005F47B6" w:rsidRPr="00BB3B98" w:rsidRDefault="005F47B6" w:rsidP="005F47B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FEB574" w14:textId="77777777" w:rsidR="005F47B6" w:rsidRPr="008B3004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3"/>
        <w:jc w:val="both"/>
      </w:pPr>
      <w:r>
        <w:rPr>
          <w:b/>
          <w:bCs/>
        </w:rPr>
        <w:t>Username</w:t>
      </w:r>
      <w:r w:rsidRPr="008B3004">
        <w:t xml:space="preserve"> must be between </w:t>
      </w:r>
      <w:r w:rsidRPr="008B3004">
        <w:rPr>
          <w:b/>
          <w:bCs/>
        </w:rPr>
        <w:t xml:space="preserve">5 - </w:t>
      </w:r>
      <w:r>
        <w:rPr>
          <w:b/>
          <w:bCs/>
        </w:rPr>
        <w:t>2</w:t>
      </w:r>
      <w:r w:rsidRPr="008B3004">
        <w:rPr>
          <w:b/>
          <w:bCs/>
        </w:rPr>
        <w:t>0 characters</w:t>
      </w:r>
      <w:r w:rsidRPr="008B3004">
        <w:t>.</w:t>
      </w:r>
    </w:p>
    <w:p w14:paraId="6E83F88E" w14:textId="77777777" w:rsidR="005F47B6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Email</w:t>
      </w:r>
      <w:r w:rsidRPr="008B3004">
        <w:t xml:space="preserve"> must be in valid </w:t>
      </w:r>
      <w:r w:rsidRPr="008B3004">
        <w:rPr>
          <w:b/>
          <w:bCs/>
        </w:rPr>
        <w:t>format</w:t>
      </w:r>
      <w:r w:rsidRPr="008B3004">
        <w:t>:</w:t>
      </w:r>
    </w:p>
    <w:p w14:paraId="57E3627C" w14:textId="77777777" w:rsidR="005F47B6" w:rsidRPr="00270A86" w:rsidRDefault="005F47B6" w:rsidP="005F47B6">
      <w:pPr>
        <w:spacing w:line="360" w:lineRule="auto"/>
        <w:ind w:left="568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C3487DD" wp14:editId="464D0645">
                <wp:extent cx="5560695" cy="304800"/>
                <wp:effectExtent l="0" t="0" r="20955" b="1905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BA920" w14:textId="77777777" w:rsidR="005F47B6" w:rsidRPr="00BB3B98" w:rsidRDefault="005F47B6" w:rsidP="005F47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3B98">
                              <w:rPr>
                                <w:b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email</w:t>
                            </w:r>
                            <w:r w:rsidRPr="00BB3B98">
                              <w:rPr>
                                <w:b/>
                                <w:szCs w:val="28"/>
                              </w:rPr>
                              <w:t>]@[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provider</w:t>
                            </w:r>
                            <w:r w:rsidRPr="00BB3B98">
                              <w:rPr>
                                <w:b/>
                                <w:szCs w:val="28"/>
                              </w:rPr>
                              <w:t>].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487DD" id="Rectangle 5" o:spid="_x0000_s1027" style="width:43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" fillcolor="white [3201]" strokecolor="black [3213]" strokeweight="2pt">
                <v:textbox>
                  <w:txbxContent>
                    <w:p w14:paraId="5B7BA920" w14:textId="77777777" w:rsidR="005F47B6" w:rsidRPr="00BB3B98" w:rsidRDefault="005F47B6" w:rsidP="005F47B6">
                      <w:pPr>
                        <w:jc w:val="center"/>
                        <w:rPr>
                          <w:b/>
                        </w:rPr>
                      </w:pPr>
                      <w:r w:rsidRPr="00BB3B98">
                        <w:rPr>
                          <w:b/>
                          <w:szCs w:val="28"/>
                        </w:rPr>
                        <w:t>[</w:t>
                      </w:r>
                      <w:r>
                        <w:rPr>
                          <w:b/>
                          <w:szCs w:val="28"/>
                        </w:rPr>
                        <w:t>email</w:t>
                      </w:r>
                      <w:r w:rsidRPr="00BB3B98">
                        <w:rPr>
                          <w:b/>
                          <w:szCs w:val="28"/>
                        </w:rPr>
                        <w:t>]@[</w:t>
                      </w:r>
                      <w:r>
                        <w:rPr>
                          <w:b/>
                          <w:szCs w:val="28"/>
                        </w:rPr>
                        <w:t>provider</w:t>
                      </w:r>
                      <w:r w:rsidRPr="00BB3B98">
                        <w:rPr>
                          <w:b/>
                          <w:szCs w:val="28"/>
                        </w:rPr>
                        <w:t>].</w:t>
                      </w:r>
                      <w:r>
                        <w:rPr>
                          <w:b/>
                          <w:szCs w:val="28"/>
                        </w:rPr>
                        <w:t>com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461579" w14:textId="77777777" w:rsidR="005F47B6" w:rsidRPr="008B3004" w:rsidRDefault="005F47B6" w:rsidP="005F47B6">
      <w:pPr>
        <w:pStyle w:val="ListParagraph"/>
        <w:numPr>
          <w:ilvl w:val="2"/>
          <w:numId w:val="23"/>
        </w:numPr>
        <w:spacing w:line="360" w:lineRule="auto"/>
        <w:ind w:left="1134" w:hanging="283"/>
        <w:jc w:val="both"/>
      </w:pPr>
      <w:r w:rsidRPr="008B3004">
        <w:t xml:space="preserve">Character ‘@’ must </w:t>
      </w:r>
      <w:r w:rsidRPr="008B3004">
        <w:rPr>
          <w:b/>
          <w:bCs/>
        </w:rPr>
        <w:t>not be next to</w:t>
      </w:r>
      <w:r w:rsidRPr="008B3004">
        <w:t xml:space="preserve"> ‘.’.</w:t>
      </w:r>
    </w:p>
    <w:p w14:paraId="20B2A86A" w14:textId="77777777" w:rsidR="005F47B6" w:rsidRPr="008B3004" w:rsidRDefault="005F47B6" w:rsidP="005F47B6">
      <w:pPr>
        <w:pStyle w:val="ListParagraph"/>
        <w:numPr>
          <w:ilvl w:val="2"/>
          <w:numId w:val="23"/>
        </w:numPr>
        <w:spacing w:line="360" w:lineRule="auto"/>
        <w:ind w:left="1134" w:hanging="283"/>
        <w:jc w:val="both"/>
      </w:pPr>
      <w:r w:rsidRPr="008B3004">
        <w:rPr>
          <w:b/>
          <w:bCs/>
        </w:rPr>
        <w:t>Must not starts</w:t>
      </w:r>
      <w:r w:rsidRPr="008B3004">
        <w:t xml:space="preserve"> and </w:t>
      </w:r>
      <w:r w:rsidRPr="008B3004">
        <w:rPr>
          <w:b/>
          <w:bCs/>
        </w:rPr>
        <w:t>ends</w:t>
      </w:r>
      <w:r w:rsidRPr="008B3004">
        <w:t xml:space="preserve"> with ‘@’ nor ‘.’.</w:t>
      </w:r>
    </w:p>
    <w:p w14:paraId="00F39BBD" w14:textId="77777777" w:rsidR="005F47B6" w:rsidRPr="008B3004" w:rsidRDefault="005F47B6" w:rsidP="005F47B6">
      <w:pPr>
        <w:pStyle w:val="ListParagraph"/>
        <w:numPr>
          <w:ilvl w:val="2"/>
          <w:numId w:val="23"/>
        </w:numPr>
        <w:spacing w:line="360" w:lineRule="auto"/>
        <w:ind w:left="1134" w:hanging="283"/>
        <w:jc w:val="both"/>
      </w:pPr>
      <w:r w:rsidRPr="008B3004">
        <w:rPr>
          <w:b/>
          <w:bCs/>
        </w:rPr>
        <w:t>Must contain</w:t>
      </w:r>
      <w:r w:rsidRPr="008B3004">
        <w:t xml:space="preserve"> </w:t>
      </w:r>
      <w:r w:rsidRPr="008B3004">
        <w:rPr>
          <w:b/>
          <w:bCs/>
        </w:rPr>
        <w:t>exactly</w:t>
      </w:r>
      <w:r w:rsidRPr="008B3004">
        <w:t xml:space="preserve"> </w:t>
      </w:r>
      <w:r w:rsidRPr="008B3004">
        <w:rPr>
          <w:b/>
          <w:bCs/>
        </w:rPr>
        <w:t>one</w:t>
      </w:r>
      <w:r w:rsidRPr="008B3004">
        <w:t xml:space="preserve"> ‘@’.</w:t>
      </w:r>
    </w:p>
    <w:p w14:paraId="1CAA621A" w14:textId="77777777" w:rsidR="005F47B6" w:rsidRDefault="005F47B6" w:rsidP="005F47B6">
      <w:pPr>
        <w:pStyle w:val="ListParagraph"/>
        <w:numPr>
          <w:ilvl w:val="2"/>
          <w:numId w:val="23"/>
        </w:numPr>
        <w:spacing w:line="360" w:lineRule="auto"/>
        <w:ind w:left="1134" w:hanging="283"/>
        <w:jc w:val="both"/>
      </w:pPr>
      <w:r w:rsidRPr="008B3004">
        <w:rPr>
          <w:b/>
          <w:bCs/>
        </w:rPr>
        <w:t>Must contain</w:t>
      </w:r>
      <w:r w:rsidRPr="008B3004">
        <w:t xml:space="preserve"> </w:t>
      </w:r>
      <w:r w:rsidRPr="008B3004">
        <w:rPr>
          <w:b/>
          <w:bCs/>
        </w:rPr>
        <w:t>exactly</w:t>
      </w:r>
      <w:r w:rsidRPr="008B3004">
        <w:t xml:space="preserve"> </w:t>
      </w:r>
      <w:r w:rsidRPr="008B3004">
        <w:rPr>
          <w:b/>
          <w:bCs/>
        </w:rPr>
        <w:t>one</w:t>
      </w:r>
      <w:r w:rsidRPr="008B3004">
        <w:t xml:space="preserve"> ‘.’ after ‘@’ for separating [</w:t>
      </w:r>
      <w:r w:rsidRPr="008B3004">
        <w:rPr>
          <w:b/>
          <w:bCs/>
        </w:rPr>
        <w:t>provider</w:t>
      </w:r>
      <w:r w:rsidRPr="008B3004">
        <w:t xml:space="preserve">] and </w:t>
      </w:r>
      <w:r>
        <w:t>“</w:t>
      </w:r>
      <w:r w:rsidRPr="000451A4">
        <w:rPr>
          <w:b/>
          <w:bCs/>
        </w:rPr>
        <w:t>com</w:t>
      </w:r>
      <w:r>
        <w:rPr>
          <w:b/>
          <w:bCs/>
        </w:rPr>
        <w:t>”</w:t>
      </w:r>
      <w:r>
        <w:t>.</w:t>
      </w:r>
    </w:p>
    <w:p w14:paraId="4F823B04" w14:textId="77777777" w:rsidR="005F47B6" w:rsidRDefault="005F47B6" w:rsidP="005F47B6">
      <w:pPr>
        <w:pStyle w:val="ListParagraph"/>
        <w:numPr>
          <w:ilvl w:val="2"/>
          <w:numId w:val="23"/>
        </w:numPr>
        <w:spacing w:line="360" w:lineRule="auto"/>
        <w:ind w:left="1134" w:hanging="283"/>
        <w:jc w:val="both"/>
      </w:pPr>
      <w:r>
        <w:rPr>
          <w:b/>
          <w:bCs/>
        </w:rPr>
        <w:t xml:space="preserve">Must ends with </w:t>
      </w:r>
      <w:r w:rsidRPr="00093388">
        <w:t>‘.com’</w:t>
      </w:r>
    </w:p>
    <w:p w14:paraId="521ED6F1" w14:textId="77777777" w:rsidR="005F47B6" w:rsidRPr="008B3004" w:rsidRDefault="005F47B6" w:rsidP="005F47B6">
      <w:pPr>
        <w:pStyle w:val="ListParagraph"/>
        <w:spacing w:line="360" w:lineRule="auto"/>
        <w:ind w:left="1134"/>
        <w:jc w:val="both"/>
      </w:pPr>
    </w:p>
    <w:p w14:paraId="0428AC7A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drawing>
          <wp:inline distT="0" distB="0" distL="0" distR="0" wp14:anchorId="13F66EDE" wp14:editId="70080067">
            <wp:extent cx="2613660" cy="1277529"/>
            <wp:effectExtent l="19050" t="19050" r="15240" b="1841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75" cy="1282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D7E64" w14:textId="77777777" w:rsidR="005F47B6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B3004">
        <w:rPr>
          <w:rFonts w:ascii="Times New Roman" w:hAnsi="Times New Roman" w:cs="Times New Roman"/>
          <w:sz w:val="24"/>
          <w:szCs w:val="24"/>
        </w:rPr>
        <w:t>. Invalid Email Format Warning</w:t>
      </w:r>
    </w:p>
    <w:p w14:paraId="2E969367" w14:textId="77777777" w:rsidR="005F47B6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(Example:</w:t>
      </w:r>
      <w:r w:rsidRPr="00093388">
        <w:t xml:space="preserve"> </w:t>
      </w:r>
      <w:r w:rsidRPr="00093388">
        <w:rPr>
          <w:rFonts w:ascii="Times New Roman" w:hAnsi="Times New Roman" w:cs="Times New Roman"/>
          <w:sz w:val="24"/>
          <w:szCs w:val="24"/>
        </w:rPr>
        <w:t>Character ‘@’ must not be next to ‘.’.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A19E6C" w14:textId="77777777" w:rsidR="005F47B6" w:rsidRPr="00093388" w:rsidRDefault="005F47B6" w:rsidP="005F47B6"/>
    <w:p w14:paraId="1047846E" w14:textId="77777777" w:rsidR="005F47B6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4"/>
        <w:jc w:val="both"/>
      </w:pPr>
      <w:r w:rsidRPr="008B3004">
        <w:rPr>
          <w:b/>
          <w:bCs/>
        </w:rPr>
        <w:t>Password</w:t>
      </w:r>
      <w:r w:rsidRPr="008B3004">
        <w:t xml:space="preserve"> must </w:t>
      </w:r>
      <w:r>
        <w:rPr>
          <w:b/>
          <w:bCs/>
        </w:rPr>
        <w:t>5</w:t>
      </w:r>
      <w:r w:rsidRPr="008B3004">
        <w:rPr>
          <w:b/>
          <w:bCs/>
        </w:rPr>
        <w:t xml:space="preserve"> - 20 length of character</w:t>
      </w:r>
      <w:r>
        <w:t>.</w:t>
      </w:r>
    </w:p>
    <w:p w14:paraId="22B038B8" w14:textId="77777777" w:rsidR="005F47B6" w:rsidRPr="008F0FB9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4"/>
        <w:jc w:val="both"/>
      </w:pPr>
      <w:r w:rsidRPr="008B3004">
        <w:rPr>
          <w:b/>
          <w:bCs/>
        </w:rPr>
        <w:t>Gender</w:t>
      </w:r>
      <w:r w:rsidRPr="008B3004">
        <w:t xml:space="preserve"> must be selected either “</w:t>
      </w:r>
      <w:r w:rsidRPr="008B3004">
        <w:rPr>
          <w:b/>
          <w:bCs/>
        </w:rPr>
        <w:t>Male</w:t>
      </w:r>
      <w:r w:rsidRPr="008B3004">
        <w:t>” or “</w:t>
      </w:r>
      <w:r w:rsidRPr="008B3004">
        <w:rPr>
          <w:b/>
          <w:bCs/>
        </w:rPr>
        <w:t>Female</w:t>
      </w:r>
      <w:r w:rsidRPr="008B3004">
        <w:t>”.</w:t>
      </w:r>
    </w:p>
    <w:p w14:paraId="5D7CACA1" w14:textId="77777777" w:rsidR="005F47B6" w:rsidRDefault="005F47B6" w:rsidP="005F47B6">
      <w:pPr>
        <w:pStyle w:val="ListParagraph"/>
        <w:numPr>
          <w:ilvl w:val="1"/>
          <w:numId w:val="23"/>
        </w:numPr>
        <w:spacing w:line="360" w:lineRule="auto"/>
        <w:ind w:left="851" w:hanging="284"/>
        <w:jc w:val="both"/>
      </w:pPr>
      <w:r w:rsidRPr="008B3004">
        <w:rPr>
          <w:b/>
          <w:bCs/>
        </w:rPr>
        <w:t>Address</w:t>
      </w:r>
      <w:r w:rsidRPr="008B3004">
        <w:t xml:space="preserve"> must </w:t>
      </w:r>
      <w:r w:rsidRPr="008B3004">
        <w:rPr>
          <w:b/>
          <w:bCs/>
        </w:rPr>
        <w:t>ends with</w:t>
      </w:r>
      <w:r w:rsidRPr="008B3004">
        <w:t xml:space="preserve"> ‘ Street’.</w:t>
      </w:r>
    </w:p>
    <w:p w14:paraId="12F788C3" w14:textId="77777777" w:rsidR="005F47B6" w:rsidRPr="00093388" w:rsidRDefault="005F47B6" w:rsidP="005F47B6">
      <w:pPr>
        <w:spacing w:line="360" w:lineRule="auto"/>
        <w:ind w:left="567"/>
        <w:jc w:val="both"/>
      </w:pPr>
      <w:r w:rsidRPr="00093388">
        <w:t>(</w:t>
      </w:r>
      <w:r w:rsidRPr="00093388">
        <w:rPr>
          <w:b/>
          <w:bCs/>
        </w:rPr>
        <w:t>additional</w:t>
      </w:r>
      <w:r w:rsidRPr="00093388">
        <w:t xml:space="preserve"> </w:t>
      </w:r>
      <w:r w:rsidRPr="00093388">
        <w:rPr>
          <w:b/>
          <w:bCs/>
        </w:rPr>
        <w:t>note</w:t>
      </w:r>
      <w:r w:rsidRPr="00093388">
        <w:t xml:space="preserve">: </w:t>
      </w:r>
      <w:r w:rsidRPr="00093388">
        <w:rPr>
          <w:b/>
          <w:bCs/>
        </w:rPr>
        <w:t>every</w:t>
      </w:r>
      <w:r w:rsidRPr="00093388">
        <w:t xml:space="preserve"> </w:t>
      </w:r>
      <w:r w:rsidRPr="00093388">
        <w:rPr>
          <w:b/>
          <w:bCs/>
        </w:rPr>
        <w:t>error</w:t>
      </w:r>
      <w:r w:rsidRPr="00093388">
        <w:t xml:space="preserve"> occurrence will be shown on error message </w:t>
      </w:r>
      <w:r w:rsidRPr="00093388">
        <w:rPr>
          <w:b/>
          <w:bCs/>
        </w:rPr>
        <w:t>Alert</w:t>
      </w:r>
      <w:r w:rsidRPr="00093388">
        <w:t>).</w:t>
      </w:r>
    </w:p>
    <w:p w14:paraId="3D466660" w14:textId="77777777" w:rsidR="005F47B6" w:rsidRDefault="005F47B6" w:rsidP="005F47B6">
      <w:pPr>
        <w:pStyle w:val="ListParagraph"/>
        <w:numPr>
          <w:ilvl w:val="0"/>
          <w:numId w:val="23"/>
        </w:numPr>
        <w:spacing w:line="360" w:lineRule="auto"/>
        <w:ind w:left="567" w:hanging="283"/>
        <w:jc w:val="both"/>
      </w:pPr>
      <w:r w:rsidRPr="008B3004">
        <w:t xml:space="preserve">If user successfully register, </w:t>
      </w:r>
      <w:r w:rsidRPr="008B3004">
        <w:rPr>
          <w:b/>
          <w:bCs/>
        </w:rPr>
        <w:t>insert</w:t>
      </w:r>
      <w:r w:rsidRPr="008B3004">
        <w:t xml:space="preserve"> new </w:t>
      </w:r>
      <w:r w:rsidRPr="008B3004">
        <w:rPr>
          <w:b/>
          <w:bCs/>
        </w:rPr>
        <w:t>user</w:t>
      </w:r>
      <w:r w:rsidRPr="008B3004">
        <w:t xml:space="preserve"> data</w:t>
      </w:r>
      <w:r w:rsidRPr="008B3004">
        <w:rPr>
          <w:b/>
          <w:bCs/>
        </w:rPr>
        <w:t xml:space="preserve"> to database</w:t>
      </w:r>
      <w:r w:rsidRPr="008B3004">
        <w:t xml:space="preserve">, then program will display a success insert message. Lastly, program will close </w:t>
      </w:r>
      <w:r w:rsidRPr="008B3004">
        <w:rPr>
          <w:b/>
          <w:bCs/>
        </w:rPr>
        <w:t>Register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and open </w:t>
      </w:r>
      <w:r w:rsidRPr="008B3004">
        <w:rPr>
          <w:b/>
          <w:bCs/>
        </w:rPr>
        <w:t>Login</w:t>
      </w:r>
      <w:r w:rsidRPr="008B3004">
        <w:t xml:space="preserve"> </w:t>
      </w:r>
      <w:r w:rsidRPr="008B3004">
        <w:rPr>
          <w:b/>
          <w:bCs/>
        </w:rPr>
        <w:t>Form</w:t>
      </w:r>
      <w:r>
        <w:rPr>
          <w:b/>
          <w:bCs/>
        </w:rPr>
        <w:t xml:space="preserve"> (Figure 1)</w:t>
      </w:r>
      <w:r w:rsidRPr="008B3004">
        <w:t>.</w:t>
      </w:r>
    </w:p>
    <w:p w14:paraId="50D239EE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</w:p>
    <w:p w14:paraId="2C053D1F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7E0473BD" wp14:editId="0BD91179">
            <wp:extent cx="2592000" cy="1272754"/>
            <wp:effectExtent l="19050" t="19050" r="18415" b="2286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72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6AA0C" w14:textId="77777777" w:rsidR="005F47B6" w:rsidRPr="008B3004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B3004">
        <w:rPr>
          <w:rFonts w:ascii="Times New Roman" w:hAnsi="Times New Roman" w:cs="Times New Roman"/>
          <w:sz w:val="24"/>
          <w:szCs w:val="24"/>
        </w:rPr>
        <w:t>. Register Success Message</w:t>
      </w:r>
    </w:p>
    <w:p w14:paraId="7AB67BC0" w14:textId="77777777" w:rsidR="005F47B6" w:rsidRPr="008B3004" w:rsidRDefault="005F47B6" w:rsidP="005F47B6">
      <w:pPr>
        <w:spacing w:line="360" w:lineRule="auto"/>
        <w:jc w:val="both"/>
      </w:pPr>
    </w:p>
    <w:p w14:paraId="45B67C72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8B3004">
        <w:rPr>
          <w:b/>
        </w:rPr>
        <w:t>Main Form</w:t>
      </w:r>
    </w:p>
    <w:p w14:paraId="04D0F975" w14:textId="77777777" w:rsidR="005F47B6" w:rsidRPr="008B3004" w:rsidRDefault="005F47B6" w:rsidP="005F47B6">
      <w:pPr>
        <w:pStyle w:val="ListParagraph"/>
        <w:spacing w:line="360" w:lineRule="auto"/>
        <w:ind w:left="284" w:firstLine="284"/>
        <w:jc w:val="both"/>
      </w:pPr>
      <w:r w:rsidRPr="008B3004">
        <w:t xml:space="preserve">This is the main form for the program. At this form the user can select menu from the menu bar, such as </w:t>
      </w:r>
      <w:r w:rsidRPr="008B3004">
        <w:rPr>
          <w:b/>
          <w:bCs/>
        </w:rPr>
        <w:t>Transaction</w:t>
      </w:r>
      <w:r w:rsidRPr="008B3004">
        <w:t xml:space="preserve"> </w:t>
      </w:r>
      <w:r w:rsidRPr="008B3004">
        <w:rPr>
          <w:b/>
          <w:bCs/>
        </w:rPr>
        <w:t>Menu</w:t>
      </w:r>
      <w:r w:rsidRPr="008B3004">
        <w:t xml:space="preserve"> (</w:t>
      </w:r>
      <w:r w:rsidRPr="008B3004">
        <w:rPr>
          <w:b/>
          <w:bCs/>
        </w:rPr>
        <w:t xml:space="preserve">Buy </w:t>
      </w:r>
      <w:r>
        <w:rPr>
          <w:b/>
          <w:bCs/>
        </w:rPr>
        <w:t>Album</w:t>
      </w:r>
      <w:r w:rsidRPr="008B3004">
        <w:t xml:space="preserve"> and </w:t>
      </w:r>
      <w:r w:rsidRPr="008B3004">
        <w:rPr>
          <w:b/>
          <w:bCs/>
        </w:rPr>
        <w:t>View Transaction</w:t>
      </w:r>
      <w:r w:rsidRPr="008B3004">
        <w:t>)</w:t>
      </w:r>
      <w:r>
        <w:t xml:space="preserve">, </w:t>
      </w:r>
      <w:r w:rsidRPr="008B3004">
        <w:rPr>
          <w:b/>
          <w:bCs/>
        </w:rPr>
        <w:t>Manage</w:t>
      </w:r>
      <w:r w:rsidRPr="008B3004">
        <w:t xml:space="preserve"> </w:t>
      </w:r>
      <w:r w:rsidRPr="008B3004">
        <w:rPr>
          <w:b/>
          <w:bCs/>
        </w:rPr>
        <w:t>Menu</w:t>
      </w:r>
      <w:r w:rsidRPr="008B3004">
        <w:t xml:space="preserve"> (</w:t>
      </w:r>
      <w:r>
        <w:rPr>
          <w:b/>
          <w:bCs/>
        </w:rPr>
        <w:t xml:space="preserve">Album </w:t>
      </w:r>
      <w:r w:rsidRPr="00A34F08">
        <w:t>and</w:t>
      </w:r>
      <w:r>
        <w:rPr>
          <w:b/>
          <w:bCs/>
        </w:rPr>
        <w:t xml:space="preserve"> Artist</w:t>
      </w:r>
      <w:r w:rsidRPr="008B3004">
        <w:t>)</w:t>
      </w:r>
      <w:r>
        <w:t xml:space="preserve">, </w:t>
      </w:r>
      <w:r w:rsidRPr="00A34F08">
        <w:rPr>
          <w:rFonts w:eastAsia="Calibri"/>
        </w:rPr>
        <w:t xml:space="preserve">and </w:t>
      </w:r>
      <w:r w:rsidRPr="00A34F08">
        <w:rPr>
          <w:rFonts w:eastAsia="Calibri"/>
          <w:b/>
          <w:bCs/>
        </w:rPr>
        <w:t>Logout Menu</w:t>
      </w:r>
      <w:r w:rsidRPr="00A34F08">
        <w:rPr>
          <w:rFonts w:eastAsia="Calibri"/>
        </w:rPr>
        <w:t xml:space="preserve"> for </w:t>
      </w:r>
      <w:r w:rsidRPr="00A34F08">
        <w:rPr>
          <w:rFonts w:eastAsia="Calibri"/>
          <w:b/>
          <w:bCs/>
        </w:rPr>
        <w:t>Logout</w:t>
      </w:r>
      <w:r w:rsidRPr="008B3004">
        <w:t>. The menu that will show is determined by the user role. If the user role is “</w:t>
      </w:r>
      <w:r w:rsidRPr="008B3004">
        <w:rPr>
          <w:b/>
          <w:bCs/>
        </w:rPr>
        <w:t>User</w:t>
      </w:r>
      <w:r w:rsidRPr="008B3004">
        <w:t xml:space="preserve">”, then the menus that available are </w:t>
      </w:r>
      <w:r w:rsidRPr="008B3004">
        <w:rPr>
          <w:b/>
          <w:bCs/>
        </w:rPr>
        <w:t>Transaction</w:t>
      </w:r>
      <w:r w:rsidRPr="008B3004">
        <w:t xml:space="preserve"> </w:t>
      </w:r>
      <w:r w:rsidRPr="008B3004">
        <w:rPr>
          <w:b/>
          <w:bCs/>
        </w:rPr>
        <w:t>Menu</w:t>
      </w:r>
      <w:r>
        <w:rPr>
          <w:b/>
          <w:bCs/>
        </w:rPr>
        <w:t xml:space="preserve"> </w:t>
      </w:r>
      <w:r w:rsidRPr="00A34F08">
        <w:t>and</w:t>
      </w:r>
      <w:r>
        <w:rPr>
          <w:b/>
          <w:bCs/>
        </w:rPr>
        <w:t xml:space="preserve"> Logout Menu</w:t>
      </w:r>
      <w:r w:rsidRPr="008B3004">
        <w:t xml:space="preserve"> only. If the user role is “</w:t>
      </w:r>
      <w:r w:rsidRPr="008B3004">
        <w:rPr>
          <w:b/>
          <w:bCs/>
        </w:rPr>
        <w:t>Admin</w:t>
      </w:r>
      <w:r w:rsidRPr="008B3004">
        <w:t xml:space="preserve">”, then the menus that available are </w:t>
      </w:r>
      <w:r w:rsidRPr="008B3004">
        <w:rPr>
          <w:b/>
          <w:bCs/>
        </w:rPr>
        <w:t>Manage</w:t>
      </w:r>
      <w:r w:rsidRPr="008B3004">
        <w:t xml:space="preserve"> </w:t>
      </w:r>
      <w:r w:rsidRPr="008B3004">
        <w:rPr>
          <w:b/>
          <w:bCs/>
        </w:rPr>
        <w:t>Menu</w:t>
      </w:r>
      <w:r>
        <w:rPr>
          <w:b/>
          <w:bCs/>
        </w:rPr>
        <w:t xml:space="preserve">, </w:t>
      </w:r>
      <w:r w:rsidRPr="00A34F08">
        <w:rPr>
          <w:b/>
          <w:bCs/>
        </w:rPr>
        <w:t xml:space="preserve">Transaction Menu </w:t>
      </w:r>
      <w:r w:rsidRPr="00A34F08">
        <w:t>and</w:t>
      </w:r>
      <w:r w:rsidRPr="00A34F08">
        <w:rPr>
          <w:b/>
          <w:bCs/>
        </w:rPr>
        <w:t xml:space="preserve"> Logout Menu</w:t>
      </w:r>
      <w:r w:rsidRPr="008B3004">
        <w:t>.</w:t>
      </w:r>
    </w:p>
    <w:p w14:paraId="5FFEC163" w14:textId="77777777" w:rsidR="005F47B6" w:rsidRPr="008B3004" w:rsidRDefault="005F47B6" w:rsidP="005F47B6">
      <w:pPr>
        <w:pStyle w:val="ListParagraph"/>
        <w:spacing w:line="360" w:lineRule="auto"/>
        <w:ind w:left="0" w:firstLine="284"/>
        <w:jc w:val="both"/>
      </w:pPr>
    </w:p>
    <w:p w14:paraId="4B4DE288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drawing>
          <wp:inline distT="0" distB="0" distL="0" distR="0" wp14:anchorId="21801385" wp14:editId="49799082">
            <wp:extent cx="3636000" cy="3807157"/>
            <wp:effectExtent l="19050" t="19050" r="22225" b="2222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3807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86702" w14:textId="77777777" w:rsidR="005F47B6" w:rsidRPr="008B3004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B3004">
        <w:rPr>
          <w:rFonts w:ascii="Times New Roman" w:hAnsi="Times New Roman" w:cs="Times New Roman"/>
          <w:sz w:val="24"/>
          <w:szCs w:val="24"/>
        </w:rPr>
        <w:t>. User Main Form</w:t>
      </w:r>
    </w:p>
    <w:p w14:paraId="259464E9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57A9B819" wp14:editId="25086E00">
            <wp:extent cx="3636000" cy="3666080"/>
            <wp:effectExtent l="19050" t="19050" r="22225" b="1079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" b="591"/>
                    <a:stretch/>
                  </pic:blipFill>
                  <pic:spPr bwMode="auto">
                    <a:xfrm>
                      <a:off x="0" y="0"/>
                      <a:ext cx="3636000" cy="366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0066D" w14:textId="77777777" w:rsidR="005F47B6" w:rsidRPr="00093388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B3004">
        <w:rPr>
          <w:rFonts w:ascii="Times New Roman" w:hAnsi="Times New Roman" w:cs="Times New Roman"/>
          <w:sz w:val="24"/>
          <w:szCs w:val="24"/>
        </w:rPr>
        <w:t>. Admin Main Form</w:t>
      </w:r>
    </w:p>
    <w:p w14:paraId="3B335DE3" w14:textId="77777777" w:rsidR="005F47B6" w:rsidRPr="008B3004" w:rsidRDefault="005F47B6" w:rsidP="005F47B6">
      <w:pPr>
        <w:pStyle w:val="ListParagraph"/>
        <w:spacing w:line="360" w:lineRule="auto"/>
        <w:ind w:left="0" w:firstLine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3CA5A295" w14:textId="77777777" w:rsidR="005F47B6" w:rsidRPr="008B3004" w:rsidRDefault="005F47B6" w:rsidP="005F47B6">
      <w:pPr>
        <w:pStyle w:val="ListParagraph"/>
        <w:numPr>
          <w:ilvl w:val="0"/>
          <w:numId w:val="16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User</w:t>
      </w:r>
      <w:r w:rsidRPr="008B3004">
        <w:t xml:space="preserve"> Role:</w:t>
      </w:r>
    </w:p>
    <w:p w14:paraId="395B1528" w14:textId="77777777" w:rsidR="005F47B6" w:rsidRPr="008B3004" w:rsidRDefault="005F47B6" w:rsidP="005F47B6">
      <w:pPr>
        <w:pStyle w:val="ListParagraph"/>
        <w:numPr>
          <w:ilvl w:val="1"/>
          <w:numId w:val="16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Menu</w:t>
      </w:r>
      <w:r w:rsidRPr="008B3004">
        <w:t xml:space="preserve"> for Menu Transaction</w:t>
      </w:r>
      <w:r>
        <w:t xml:space="preserve"> and Logout</w:t>
      </w:r>
      <w:r w:rsidRPr="008B3004">
        <w:t>.</w:t>
      </w:r>
    </w:p>
    <w:p w14:paraId="76477000" w14:textId="77777777" w:rsidR="005F47B6" w:rsidRPr="008B3004" w:rsidRDefault="005F47B6" w:rsidP="005F47B6">
      <w:pPr>
        <w:pStyle w:val="ListParagraph"/>
        <w:numPr>
          <w:ilvl w:val="1"/>
          <w:numId w:val="16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MenuItem</w:t>
      </w:r>
      <w:r w:rsidRPr="008B3004">
        <w:t xml:space="preserve"> for </w:t>
      </w:r>
      <w:r>
        <w:t>Buy</w:t>
      </w:r>
      <w:r w:rsidRPr="008B3004">
        <w:t xml:space="preserve"> </w:t>
      </w:r>
      <w:r>
        <w:t>Album</w:t>
      </w:r>
      <w:r w:rsidRPr="008B3004">
        <w:t xml:space="preserve"> and View Transactio</w:t>
      </w:r>
      <w:r>
        <w:t>n</w:t>
      </w:r>
      <w:r w:rsidRPr="008B3004">
        <w:t>.</w:t>
      </w:r>
    </w:p>
    <w:p w14:paraId="2DA0B35A" w14:textId="77777777" w:rsidR="005F47B6" w:rsidRPr="008B3004" w:rsidRDefault="005F47B6" w:rsidP="005F47B6">
      <w:pPr>
        <w:pStyle w:val="ListParagraph"/>
        <w:numPr>
          <w:ilvl w:val="0"/>
          <w:numId w:val="16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Admin</w:t>
      </w:r>
      <w:r w:rsidRPr="008B3004">
        <w:t xml:space="preserve"> Role:</w:t>
      </w:r>
    </w:p>
    <w:p w14:paraId="090D4736" w14:textId="77777777" w:rsidR="005F47B6" w:rsidRPr="008B3004" w:rsidRDefault="005F47B6" w:rsidP="005F47B6">
      <w:pPr>
        <w:pStyle w:val="ListParagraph"/>
        <w:numPr>
          <w:ilvl w:val="1"/>
          <w:numId w:val="16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Menu</w:t>
      </w:r>
      <w:r w:rsidRPr="008B3004">
        <w:t xml:space="preserve"> for Menu Manage</w:t>
      </w:r>
      <w:r>
        <w:t xml:space="preserve">, </w:t>
      </w:r>
      <w:r w:rsidRPr="008B3004">
        <w:t>Menu Transaction</w:t>
      </w:r>
      <w:r>
        <w:t xml:space="preserve"> and Logout</w:t>
      </w:r>
      <w:r w:rsidRPr="008B3004">
        <w:t>.</w:t>
      </w:r>
    </w:p>
    <w:p w14:paraId="5D7188FB" w14:textId="77777777" w:rsidR="005F47B6" w:rsidRPr="008B3004" w:rsidRDefault="005F47B6" w:rsidP="005F47B6">
      <w:pPr>
        <w:pStyle w:val="ListParagraph"/>
        <w:numPr>
          <w:ilvl w:val="1"/>
          <w:numId w:val="16"/>
        </w:numPr>
        <w:spacing w:line="360" w:lineRule="auto"/>
        <w:ind w:left="851" w:hanging="283"/>
        <w:jc w:val="both"/>
      </w:pPr>
      <w:r w:rsidRPr="008B3004">
        <w:rPr>
          <w:b/>
          <w:bCs/>
        </w:rPr>
        <w:t>MenuItem</w:t>
      </w:r>
      <w:r w:rsidRPr="008B3004">
        <w:t xml:space="preserve"> for </w:t>
      </w:r>
      <w:r>
        <w:t>Album, Artist, and View Transaction</w:t>
      </w:r>
      <w:r w:rsidRPr="008B3004">
        <w:t>.</w:t>
      </w:r>
    </w:p>
    <w:p w14:paraId="67A0DF05" w14:textId="77777777" w:rsidR="005F47B6" w:rsidRPr="008B3004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2198BADB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7B451695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t xml:space="preserve">There are some </w:t>
      </w:r>
      <w:r w:rsidRPr="008B3004">
        <w:rPr>
          <w:b/>
          <w:bCs/>
        </w:rPr>
        <w:t>MenuItem</w:t>
      </w:r>
      <w:r w:rsidRPr="008B3004">
        <w:t xml:space="preserve"> that available (</w:t>
      </w:r>
      <w:r w:rsidRPr="008B3004">
        <w:rPr>
          <w:b/>
          <w:bCs/>
        </w:rPr>
        <w:t>to be clicked</w:t>
      </w:r>
      <w:r w:rsidRPr="008B3004">
        <w:t>):</w:t>
      </w:r>
    </w:p>
    <w:p w14:paraId="248046B8" w14:textId="77777777" w:rsidR="005F47B6" w:rsidRPr="008B3004" w:rsidRDefault="005F47B6" w:rsidP="005F47B6">
      <w:pPr>
        <w:pStyle w:val="ListParagraph"/>
        <w:numPr>
          <w:ilvl w:val="0"/>
          <w:numId w:val="17"/>
        </w:numPr>
        <w:spacing w:line="360" w:lineRule="auto"/>
        <w:ind w:left="567" w:hanging="284"/>
        <w:jc w:val="both"/>
      </w:pPr>
      <w:r w:rsidRPr="008B3004">
        <w:rPr>
          <w:b/>
          <w:bCs/>
        </w:rPr>
        <w:t>Both</w:t>
      </w:r>
      <w:r w:rsidRPr="008B3004">
        <w:t xml:space="preserve"> Role</w:t>
      </w:r>
    </w:p>
    <w:p w14:paraId="6825CC98" w14:textId="77777777" w:rsidR="005F47B6" w:rsidRPr="008B3004" w:rsidRDefault="005F47B6" w:rsidP="005F47B6">
      <w:pPr>
        <w:pStyle w:val="ListParagraph"/>
        <w:numPr>
          <w:ilvl w:val="1"/>
          <w:numId w:val="17"/>
        </w:numPr>
        <w:spacing w:line="360" w:lineRule="auto"/>
        <w:ind w:left="851" w:hanging="284"/>
        <w:jc w:val="both"/>
      </w:pPr>
      <w:r w:rsidRPr="008B3004">
        <w:t xml:space="preserve">If user clicks </w:t>
      </w:r>
      <w:r w:rsidRPr="008B3004">
        <w:rPr>
          <w:b/>
          <w:bCs/>
        </w:rPr>
        <w:t>Logout</w:t>
      </w:r>
      <w:r w:rsidRPr="008B3004">
        <w:t xml:space="preserve"> Menu Item, then the program will close </w:t>
      </w:r>
      <w:r w:rsidRPr="008B3004">
        <w:rPr>
          <w:b/>
          <w:bCs/>
        </w:rPr>
        <w:t>Main Form</w:t>
      </w:r>
      <w:r w:rsidRPr="008B3004">
        <w:t xml:space="preserve"> and open </w:t>
      </w:r>
      <w:r w:rsidRPr="008B3004">
        <w:rPr>
          <w:b/>
          <w:bCs/>
        </w:rPr>
        <w:t>Login Form</w:t>
      </w:r>
      <w:r w:rsidRPr="008B3004">
        <w:t>.</w:t>
      </w:r>
    </w:p>
    <w:p w14:paraId="0D26D590" w14:textId="77777777" w:rsidR="005F47B6" w:rsidRPr="008B3004" w:rsidRDefault="005F47B6" w:rsidP="005F47B6">
      <w:pPr>
        <w:pStyle w:val="ListParagraph"/>
        <w:numPr>
          <w:ilvl w:val="0"/>
          <w:numId w:val="17"/>
        </w:numPr>
        <w:spacing w:line="360" w:lineRule="auto"/>
        <w:ind w:left="567" w:hanging="284"/>
        <w:jc w:val="both"/>
      </w:pPr>
      <w:r w:rsidRPr="008B3004">
        <w:rPr>
          <w:b/>
          <w:bCs/>
        </w:rPr>
        <w:t>User</w:t>
      </w:r>
      <w:r w:rsidRPr="008B3004">
        <w:t xml:space="preserve"> Role</w:t>
      </w:r>
    </w:p>
    <w:p w14:paraId="25DBAFD5" w14:textId="77777777" w:rsidR="005F47B6" w:rsidRPr="009077C5" w:rsidRDefault="005F47B6" w:rsidP="005F47B6">
      <w:pPr>
        <w:pStyle w:val="ListParagraph"/>
        <w:spacing w:line="360" w:lineRule="auto"/>
        <w:ind w:left="851" w:hanging="284"/>
        <w:jc w:val="both"/>
      </w:pPr>
      <w:r w:rsidRPr="008B3004">
        <w:t xml:space="preserve">There will be two </w:t>
      </w:r>
      <w:r w:rsidRPr="008B3004">
        <w:rPr>
          <w:b/>
          <w:bCs/>
        </w:rPr>
        <w:t>Menu</w:t>
      </w:r>
      <w:r w:rsidRPr="008B3004">
        <w:t xml:space="preserve"> displayed:</w:t>
      </w:r>
    </w:p>
    <w:p w14:paraId="77F552E5" w14:textId="77777777" w:rsidR="005F47B6" w:rsidRDefault="005F47B6" w:rsidP="005F47B6">
      <w:pPr>
        <w:pStyle w:val="ListParagraph"/>
        <w:numPr>
          <w:ilvl w:val="3"/>
          <w:numId w:val="19"/>
        </w:numPr>
        <w:spacing w:line="360" w:lineRule="auto"/>
        <w:ind w:left="851" w:hanging="284"/>
        <w:jc w:val="both"/>
        <w:rPr>
          <w:b/>
          <w:bCs/>
        </w:rPr>
      </w:pPr>
      <w:r w:rsidRPr="008B3004">
        <w:rPr>
          <w:b/>
          <w:bCs/>
        </w:rPr>
        <w:t>Transaction</w:t>
      </w:r>
    </w:p>
    <w:p w14:paraId="197A1733" w14:textId="77777777" w:rsidR="005F47B6" w:rsidRPr="008B3004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7BD8CAAD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4F70C473" wp14:editId="342D5070">
            <wp:extent cx="1924050" cy="1527344"/>
            <wp:effectExtent l="19050" t="19050" r="19050" b="158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" b="3947"/>
                    <a:stretch/>
                  </pic:blipFill>
                  <pic:spPr bwMode="auto">
                    <a:xfrm>
                      <a:off x="0" y="0"/>
                      <a:ext cx="1929465" cy="153164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562B" w14:textId="77777777" w:rsidR="005F47B6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8B3004">
        <w:rPr>
          <w:rFonts w:ascii="Times New Roman" w:hAnsi="Times New Roman" w:cs="Times New Roman"/>
          <w:sz w:val="24"/>
          <w:szCs w:val="24"/>
        </w:rPr>
        <w:t>. User: Transaction Menu</w:t>
      </w:r>
    </w:p>
    <w:p w14:paraId="40CA8B42" w14:textId="77777777" w:rsidR="005F47B6" w:rsidRPr="00093388" w:rsidRDefault="005F47B6" w:rsidP="005F47B6"/>
    <w:p w14:paraId="354D4270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  <w:r w:rsidRPr="008B3004">
        <w:t xml:space="preserve">There are 2 </w:t>
      </w:r>
      <w:r w:rsidRPr="008B3004">
        <w:rPr>
          <w:b/>
          <w:bCs/>
        </w:rPr>
        <w:t>MenuItem</w:t>
      </w:r>
      <w:r w:rsidRPr="008B3004">
        <w:t xml:space="preserve"> available (</w:t>
      </w:r>
      <w:r w:rsidRPr="008B3004">
        <w:rPr>
          <w:b/>
          <w:bCs/>
        </w:rPr>
        <w:t>to be clicked</w:t>
      </w:r>
      <w:r w:rsidRPr="008B3004">
        <w:t xml:space="preserve">) in </w:t>
      </w:r>
      <w:r w:rsidRPr="008B3004">
        <w:rPr>
          <w:b/>
          <w:bCs/>
        </w:rPr>
        <w:t>Transaction Menu</w:t>
      </w:r>
      <w:r w:rsidRPr="008B3004">
        <w:t xml:space="preserve"> (</w:t>
      </w:r>
      <w:r w:rsidRPr="008B3004">
        <w:rPr>
          <w:b/>
          <w:bCs/>
        </w:rPr>
        <w:t xml:space="preserve">Buy </w:t>
      </w:r>
      <w:r>
        <w:rPr>
          <w:b/>
          <w:bCs/>
        </w:rPr>
        <w:t>Album</w:t>
      </w:r>
      <w:r w:rsidRPr="008B3004">
        <w:t xml:space="preserve"> and </w:t>
      </w:r>
      <w:r w:rsidRPr="008B3004">
        <w:rPr>
          <w:b/>
          <w:bCs/>
        </w:rPr>
        <w:t>View Transact</w:t>
      </w:r>
      <w:r>
        <w:rPr>
          <w:b/>
          <w:bCs/>
        </w:rPr>
        <w:t>ion</w:t>
      </w:r>
      <w:r w:rsidRPr="008B3004">
        <w:t>).</w:t>
      </w:r>
    </w:p>
    <w:p w14:paraId="6FFA85E5" w14:textId="77777777" w:rsidR="005F47B6" w:rsidRPr="008B3004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4"/>
        <w:jc w:val="both"/>
        <w:rPr>
          <w:b/>
          <w:bCs/>
        </w:rPr>
      </w:pPr>
      <w:r w:rsidRPr="008B3004">
        <w:t xml:space="preserve">If user click </w:t>
      </w:r>
      <w:r w:rsidRPr="008B3004">
        <w:rPr>
          <w:b/>
          <w:bCs/>
        </w:rPr>
        <w:t xml:space="preserve">Buy </w:t>
      </w:r>
      <w:r>
        <w:rPr>
          <w:b/>
          <w:bCs/>
        </w:rPr>
        <w:t>Album</w:t>
      </w:r>
      <w:r w:rsidRPr="008B3004">
        <w:t xml:space="preserve">, program will open </w:t>
      </w:r>
      <w:r w:rsidRPr="008B3004">
        <w:rPr>
          <w:b/>
          <w:bCs/>
        </w:rPr>
        <w:t xml:space="preserve">Buy </w:t>
      </w:r>
      <w:r>
        <w:rPr>
          <w:b/>
          <w:bCs/>
        </w:rPr>
        <w:t>Album</w:t>
      </w:r>
      <w:r w:rsidRPr="008B3004">
        <w:rPr>
          <w:b/>
          <w:bCs/>
        </w:rPr>
        <w:t xml:space="preserve"> Form</w:t>
      </w:r>
      <w:r w:rsidRPr="008B3004">
        <w:t xml:space="preserve"> inside the </w:t>
      </w:r>
      <w:r w:rsidRPr="008B3004">
        <w:rPr>
          <w:b/>
          <w:bCs/>
        </w:rPr>
        <w:t>Main Form</w:t>
      </w:r>
      <w:r w:rsidRPr="008B3004">
        <w:t>.</w:t>
      </w:r>
    </w:p>
    <w:p w14:paraId="78EF9FC5" w14:textId="77777777" w:rsidR="005F47B6" w:rsidRPr="00481CB4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4"/>
        <w:jc w:val="both"/>
        <w:rPr>
          <w:b/>
          <w:bCs/>
        </w:rPr>
      </w:pPr>
      <w:r w:rsidRPr="008B3004">
        <w:t xml:space="preserve">If user click </w:t>
      </w:r>
      <w:r w:rsidRPr="008B3004">
        <w:rPr>
          <w:b/>
          <w:bCs/>
        </w:rPr>
        <w:t>View Transaction</w:t>
      </w:r>
      <w:r w:rsidRPr="008B3004">
        <w:t xml:space="preserve">, program will open </w:t>
      </w:r>
      <w:r w:rsidRPr="008B3004">
        <w:rPr>
          <w:b/>
          <w:bCs/>
        </w:rPr>
        <w:t>Transaction Form</w:t>
      </w:r>
      <w:r w:rsidRPr="008B3004">
        <w:t xml:space="preserve"> inside the </w:t>
      </w:r>
      <w:r w:rsidRPr="008B3004">
        <w:rPr>
          <w:b/>
          <w:bCs/>
        </w:rPr>
        <w:t>Main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>.</w:t>
      </w:r>
    </w:p>
    <w:p w14:paraId="1BD132E4" w14:textId="77777777" w:rsidR="005F47B6" w:rsidRPr="00D423B1" w:rsidRDefault="005F47B6" w:rsidP="005F47B6">
      <w:pPr>
        <w:pStyle w:val="ListParagraph"/>
        <w:numPr>
          <w:ilvl w:val="3"/>
          <w:numId w:val="19"/>
        </w:numPr>
        <w:spacing w:line="360" w:lineRule="auto"/>
        <w:ind w:left="851" w:hanging="283"/>
        <w:jc w:val="both"/>
        <w:rPr>
          <w:b/>
          <w:bCs/>
        </w:rPr>
      </w:pPr>
      <w:r>
        <w:rPr>
          <w:b/>
          <w:bCs/>
        </w:rPr>
        <w:t>Logout</w:t>
      </w:r>
    </w:p>
    <w:p w14:paraId="439A2514" w14:textId="77777777" w:rsidR="005F47B6" w:rsidRPr="00811695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3"/>
        <w:jc w:val="both"/>
        <w:rPr>
          <w:b/>
          <w:bCs/>
        </w:rPr>
      </w:pPr>
      <w:r w:rsidRPr="008B3004">
        <w:t xml:space="preserve">If user clicks </w:t>
      </w:r>
      <w:r>
        <w:rPr>
          <w:b/>
          <w:bCs/>
        </w:rPr>
        <w:t>Logout</w:t>
      </w:r>
      <w:r w:rsidRPr="008B3004">
        <w:t>, program will close Main Form and open Login Form.</w:t>
      </w:r>
    </w:p>
    <w:p w14:paraId="0B8D385A" w14:textId="77777777" w:rsidR="005F47B6" w:rsidRPr="008B3004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43B77E21" w14:textId="77777777" w:rsidR="005F47B6" w:rsidRPr="008B3004" w:rsidRDefault="005F47B6" w:rsidP="005F47B6">
      <w:pPr>
        <w:pStyle w:val="ListParagraph"/>
        <w:numPr>
          <w:ilvl w:val="0"/>
          <w:numId w:val="17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Admin</w:t>
      </w:r>
      <w:r w:rsidRPr="008B3004">
        <w:t xml:space="preserve"> Role</w:t>
      </w:r>
    </w:p>
    <w:p w14:paraId="716EA2FC" w14:textId="77777777" w:rsidR="005F47B6" w:rsidRPr="008B3004" w:rsidRDefault="005F47B6" w:rsidP="005F47B6">
      <w:pPr>
        <w:pStyle w:val="ListParagraph"/>
        <w:spacing w:line="360" w:lineRule="auto"/>
        <w:ind w:left="851" w:hanging="283"/>
        <w:jc w:val="both"/>
      </w:pPr>
      <w:r w:rsidRPr="008B3004">
        <w:t xml:space="preserve">There will be </w:t>
      </w:r>
      <w:r>
        <w:t>three</w:t>
      </w:r>
      <w:r w:rsidRPr="008B3004">
        <w:t xml:space="preserve"> </w:t>
      </w:r>
      <w:r w:rsidRPr="008B3004">
        <w:rPr>
          <w:b/>
          <w:bCs/>
        </w:rPr>
        <w:t>Menu</w:t>
      </w:r>
      <w:r w:rsidRPr="008B3004">
        <w:t xml:space="preserve"> displayed:</w:t>
      </w:r>
    </w:p>
    <w:p w14:paraId="3C6F8613" w14:textId="77777777" w:rsidR="005F47B6" w:rsidRDefault="005F47B6" w:rsidP="005F47B6">
      <w:pPr>
        <w:pStyle w:val="ListParagraph"/>
        <w:numPr>
          <w:ilvl w:val="3"/>
          <w:numId w:val="19"/>
        </w:numPr>
        <w:spacing w:line="360" w:lineRule="auto"/>
        <w:ind w:left="851" w:hanging="283"/>
        <w:jc w:val="both"/>
        <w:rPr>
          <w:b/>
          <w:bCs/>
        </w:rPr>
      </w:pPr>
      <w:r>
        <w:rPr>
          <w:b/>
          <w:bCs/>
        </w:rPr>
        <w:t>Manage</w:t>
      </w:r>
    </w:p>
    <w:p w14:paraId="1D77495E" w14:textId="77777777" w:rsidR="005F47B6" w:rsidRPr="008B3004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0446530D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4744C0">
        <w:rPr>
          <w:noProof/>
        </w:rPr>
        <w:drawing>
          <wp:inline distT="0" distB="0" distL="0" distR="0" wp14:anchorId="4973984D" wp14:editId="72A6A3FA">
            <wp:extent cx="1958510" cy="1158340"/>
            <wp:effectExtent l="19050" t="19050" r="22860" b="228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CBA2B" w14:textId="77777777" w:rsidR="005F47B6" w:rsidRPr="008B3004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B3004">
        <w:rPr>
          <w:rFonts w:ascii="Times New Roman" w:hAnsi="Times New Roman" w:cs="Times New Roman"/>
          <w:sz w:val="24"/>
          <w:szCs w:val="24"/>
        </w:rPr>
        <w:t xml:space="preserve">. Admin: </w:t>
      </w:r>
      <w:r>
        <w:rPr>
          <w:rFonts w:ascii="Times New Roman" w:hAnsi="Times New Roman" w:cs="Times New Roman"/>
          <w:sz w:val="24"/>
          <w:szCs w:val="24"/>
        </w:rPr>
        <w:t>Manage</w:t>
      </w:r>
      <w:r w:rsidRPr="008B3004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4CAED00C" w14:textId="77777777" w:rsidR="005F47B6" w:rsidRPr="008B3004" w:rsidRDefault="005F47B6" w:rsidP="005F47B6">
      <w:pPr>
        <w:pStyle w:val="ListParagraph"/>
        <w:spacing w:line="360" w:lineRule="auto"/>
        <w:ind w:left="851" w:hanging="283"/>
        <w:jc w:val="both"/>
        <w:rPr>
          <w:b/>
          <w:bCs/>
        </w:rPr>
      </w:pPr>
    </w:p>
    <w:p w14:paraId="697040B0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  <w:r w:rsidRPr="008B3004">
        <w:t xml:space="preserve">There are </w:t>
      </w:r>
      <w:r>
        <w:t>2</w:t>
      </w:r>
      <w:r w:rsidRPr="008B3004">
        <w:t xml:space="preserve"> </w:t>
      </w:r>
      <w:r>
        <w:rPr>
          <w:b/>
          <w:bCs/>
        </w:rPr>
        <w:t>MenuItem</w:t>
      </w:r>
      <w:r w:rsidRPr="008B3004">
        <w:t xml:space="preserve"> available (</w:t>
      </w:r>
      <w:r w:rsidRPr="008B3004">
        <w:rPr>
          <w:b/>
          <w:bCs/>
        </w:rPr>
        <w:t>to be clicked</w:t>
      </w:r>
      <w:r w:rsidRPr="008B3004">
        <w:t xml:space="preserve">) in </w:t>
      </w:r>
      <w:r>
        <w:rPr>
          <w:b/>
          <w:bCs/>
        </w:rPr>
        <w:t>Manage</w:t>
      </w:r>
      <w:r w:rsidRPr="008B3004">
        <w:t xml:space="preserve"> </w:t>
      </w:r>
      <w:r w:rsidRPr="008B3004">
        <w:rPr>
          <w:b/>
          <w:bCs/>
        </w:rPr>
        <w:t>Menu</w:t>
      </w:r>
      <w:r w:rsidRPr="008B3004">
        <w:t xml:space="preserve"> (</w:t>
      </w:r>
      <w:r>
        <w:rPr>
          <w:b/>
          <w:bCs/>
        </w:rPr>
        <w:t>Artist and Album</w:t>
      </w:r>
      <w:r w:rsidRPr="008B3004">
        <w:t>).</w:t>
      </w:r>
    </w:p>
    <w:p w14:paraId="126E8219" w14:textId="77777777" w:rsidR="005F47B6" w:rsidRPr="008B3004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3"/>
        <w:jc w:val="both"/>
        <w:rPr>
          <w:b/>
          <w:bCs/>
        </w:rPr>
      </w:pPr>
      <w:r w:rsidRPr="008B3004">
        <w:t xml:space="preserve">If user clicks </w:t>
      </w:r>
      <w:r>
        <w:rPr>
          <w:b/>
          <w:bCs/>
        </w:rPr>
        <w:t>Artist</w:t>
      </w:r>
      <w:r w:rsidRPr="008B3004">
        <w:t xml:space="preserve">, program will open </w:t>
      </w:r>
      <w:r>
        <w:t>Manage Artist</w:t>
      </w:r>
      <w:r w:rsidRPr="008B3004">
        <w:t xml:space="preserve"> Form inside the Main Form.</w:t>
      </w:r>
    </w:p>
    <w:p w14:paraId="3481AA9C" w14:textId="77777777" w:rsidR="005F47B6" w:rsidRPr="00D423B1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3"/>
        <w:jc w:val="both"/>
      </w:pPr>
      <w:r w:rsidRPr="00D423B1">
        <w:t>If</w:t>
      </w:r>
      <w:r>
        <w:t xml:space="preserve"> </w:t>
      </w:r>
      <w:r w:rsidRPr="00D423B1">
        <w:t xml:space="preserve">user clicks </w:t>
      </w:r>
      <w:r w:rsidRPr="00D423B1">
        <w:rPr>
          <w:b/>
          <w:bCs/>
        </w:rPr>
        <w:t>Album</w:t>
      </w:r>
      <w:r w:rsidRPr="00D423B1">
        <w:t xml:space="preserve">, program will open Manage </w:t>
      </w:r>
      <w:r>
        <w:t>Album</w:t>
      </w:r>
      <w:r w:rsidRPr="00D423B1">
        <w:t xml:space="preserve"> Form inside the Main Form.</w:t>
      </w:r>
    </w:p>
    <w:p w14:paraId="6D7AFEFB" w14:textId="77777777" w:rsidR="005F47B6" w:rsidRPr="008B3004" w:rsidRDefault="005F47B6" w:rsidP="005F47B6">
      <w:pPr>
        <w:spacing w:line="360" w:lineRule="auto"/>
        <w:jc w:val="both"/>
        <w:rPr>
          <w:b/>
          <w:bCs/>
        </w:rPr>
      </w:pPr>
    </w:p>
    <w:p w14:paraId="2294DAFF" w14:textId="77777777" w:rsidR="005F47B6" w:rsidRDefault="005F47B6" w:rsidP="005F47B6">
      <w:pPr>
        <w:pStyle w:val="ListParagraph"/>
        <w:numPr>
          <w:ilvl w:val="3"/>
          <w:numId w:val="19"/>
        </w:numPr>
        <w:spacing w:line="360" w:lineRule="auto"/>
        <w:ind w:left="851" w:hanging="283"/>
        <w:jc w:val="both"/>
        <w:rPr>
          <w:b/>
          <w:bCs/>
        </w:rPr>
      </w:pPr>
      <w:r w:rsidRPr="008B3004">
        <w:rPr>
          <w:b/>
          <w:bCs/>
        </w:rPr>
        <w:t>Manage</w:t>
      </w:r>
    </w:p>
    <w:p w14:paraId="43A22D32" w14:textId="77777777" w:rsidR="005F47B6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3FACB8B9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4744C0">
        <w:rPr>
          <w:noProof/>
        </w:rPr>
        <w:lastRenderedPageBreak/>
        <w:drawing>
          <wp:inline distT="0" distB="0" distL="0" distR="0" wp14:anchorId="7DED9E22" wp14:editId="1FD88959">
            <wp:extent cx="2049958" cy="983065"/>
            <wp:effectExtent l="19050" t="19050" r="26670" b="266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98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757B7" w14:textId="77777777" w:rsidR="005F47B6" w:rsidRPr="008B3004" w:rsidRDefault="005F47B6" w:rsidP="005F47B6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B3004">
        <w:rPr>
          <w:rFonts w:ascii="Times New Roman" w:hAnsi="Times New Roman" w:cs="Times New Roman"/>
          <w:sz w:val="24"/>
          <w:szCs w:val="24"/>
        </w:rPr>
        <w:t xml:space="preserve">. Admin: </w:t>
      </w:r>
      <w:r>
        <w:rPr>
          <w:rFonts w:ascii="Times New Roman" w:hAnsi="Times New Roman" w:cs="Times New Roman"/>
          <w:sz w:val="24"/>
          <w:szCs w:val="24"/>
        </w:rPr>
        <w:t>Transaction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462CDE66" w14:textId="77777777" w:rsidR="005F47B6" w:rsidRPr="008B3004" w:rsidRDefault="005F47B6" w:rsidP="005F47B6">
      <w:pPr>
        <w:pStyle w:val="ListParagraph"/>
        <w:spacing w:line="360" w:lineRule="auto"/>
        <w:ind w:left="851" w:hanging="283"/>
        <w:jc w:val="both"/>
        <w:rPr>
          <w:b/>
          <w:bCs/>
        </w:rPr>
      </w:pPr>
    </w:p>
    <w:p w14:paraId="425CBD81" w14:textId="77777777" w:rsidR="005F47B6" w:rsidRPr="008B3004" w:rsidRDefault="005F47B6" w:rsidP="005F47B6">
      <w:pPr>
        <w:pStyle w:val="ListParagraph"/>
        <w:spacing w:line="360" w:lineRule="auto"/>
        <w:ind w:left="851" w:hanging="283"/>
        <w:jc w:val="both"/>
      </w:pPr>
      <w:r w:rsidRPr="008B3004">
        <w:t xml:space="preserve">There are 1 </w:t>
      </w:r>
      <w:r w:rsidRPr="008B3004">
        <w:rPr>
          <w:b/>
          <w:bCs/>
        </w:rPr>
        <w:t>MenuItem</w:t>
      </w:r>
      <w:r w:rsidRPr="008B3004">
        <w:t xml:space="preserve"> available (</w:t>
      </w:r>
      <w:r w:rsidRPr="008B3004">
        <w:rPr>
          <w:b/>
          <w:bCs/>
        </w:rPr>
        <w:t>to be clicked</w:t>
      </w:r>
      <w:r w:rsidRPr="008B3004">
        <w:t xml:space="preserve">) in </w:t>
      </w:r>
      <w:r>
        <w:rPr>
          <w:b/>
          <w:bCs/>
        </w:rPr>
        <w:t>Transaction</w:t>
      </w:r>
      <w:r w:rsidRPr="008B3004">
        <w:t xml:space="preserve"> </w:t>
      </w:r>
      <w:r w:rsidRPr="008B3004">
        <w:rPr>
          <w:b/>
          <w:bCs/>
        </w:rPr>
        <w:t>Menu</w:t>
      </w:r>
      <w:r w:rsidRPr="008B3004">
        <w:t xml:space="preserve"> (</w:t>
      </w:r>
      <w:r>
        <w:rPr>
          <w:b/>
          <w:bCs/>
        </w:rPr>
        <w:t>View Transaction</w:t>
      </w:r>
      <w:r w:rsidRPr="008B3004">
        <w:t>).</w:t>
      </w:r>
    </w:p>
    <w:p w14:paraId="7ADEDE84" w14:textId="77777777" w:rsidR="005F47B6" w:rsidRPr="00D423B1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3"/>
        <w:jc w:val="both"/>
        <w:rPr>
          <w:b/>
          <w:bCs/>
        </w:rPr>
      </w:pPr>
      <w:r w:rsidRPr="008B3004">
        <w:t xml:space="preserve">If user clicks </w:t>
      </w:r>
      <w:r>
        <w:rPr>
          <w:b/>
          <w:bCs/>
        </w:rPr>
        <w:t>View Transaction</w:t>
      </w:r>
      <w:r w:rsidRPr="008B3004">
        <w:t xml:space="preserve">, program will open </w:t>
      </w:r>
      <w:r>
        <w:rPr>
          <w:b/>
          <w:bCs/>
        </w:rPr>
        <w:t>View Transaction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inside the </w:t>
      </w:r>
      <w:r w:rsidRPr="008B3004">
        <w:rPr>
          <w:b/>
          <w:bCs/>
        </w:rPr>
        <w:t>Main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>.</w:t>
      </w:r>
    </w:p>
    <w:p w14:paraId="530B7A4B" w14:textId="77777777" w:rsidR="005F47B6" w:rsidRPr="00D423B1" w:rsidRDefault="005F47B6" w:rsidP="005F47B6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7A5F7153" w14:textId="77777777" w:rsidR="005F47B6" w:rsidRPr="00D423B1" w:rsidRDefault="005F47B6" w:rsidP="005F47B6">
      <w:pPr>
        <w:pStyle w:val="ListParagraph"/>
        <w:numPr>
          <w:ilvl w:val="3"/>
          <w:numId w:val="19"/>
        </w:numPr>
        <w:spacing w:line="360" w:lineRule="auto"/>
        <w:ind w:left="851" w:hanging="283"/>
        <w:jc w:val="both"/>
        <w:rPr>
          <w:b/>
          <w:bCs/>
        </w:rPr>
      </w:pPr>
      <w:r>
        <w:rPr>
          <w:b/>
          <w:bCs/>
        </w:rPr>
        <w:t>Logout</w:t>
      </w:r>
    </w:p>
    <w:p w14:paraId="3A8B7470" w14:textId="77777777" w:rsidR="005F47B6" w:rsidRPr="008B3004" w:rsidRDefault="005F47B6" w:rsidP="005F47B6">
      <w:pPr>
        <w:pStyle w:val="ListParagraph"/>
        <w:numPr>
          <w:ilvl w:val="4"/>
          <w:numId w:val="19"/>
        </w:numPr>
        <w:spacing w:line="360" w:lineRule="auto"/>
        <w:ind w:left="851" w:hanging="283"/>
        <w:jc w:val="both"/>
        <w:rPr>
          <w:b/>
          <w:bCs/>
        </w:rPr>
      </w:pPr>
      <w:r w:rsidRPr="008B3004">
        <w:t xml:space="preserve">If user clicks </w:t>
      </w:r>
      <w:r>
        <w:rPr>
          <w:b/>
          <w:bCs/>
        </w:rPr>
        <w:t>Logout</w:t>
      </w:r>
      <w:r w:rsidRPr="008B3004">
        <w:t>, program will close Main Form and open Login Form.</w:t>
      </w:r>
    </w:p>
    <w:p w14:paraId="12FECD20" w14:textId="77777777" w:rsidR="005F47B6" w:rsidRPr="008B3004" w:rsidRDefault="005F47B6" w:rsidP="005F47B6">
      <w:pPr>
        <w:pStyle w:val="ListParagraph"/>
        <w:spacing w:line="360" w:lineRule="auto"/>
        <w:ind w:left="0" w:firstLine="284"/>
        <w:jc w:val="both"/>
      </w:pPr>
    </w:p>
    <w:p w14:paraId="540FEF55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8B3004">
        <w:rPr>
          <w:b/>
        </w:rPr>
        <w:t xml:space="preserve">Buy </w:t>
      </w:r>
      <w:r>
        <w:rPr>
          <w:b/>
        </w:rPr>
        <w:t>Album</w:t>
      </w:r>
      <w:r w:rsidRPr="008B3004">
        <w:rPr>
          <w:b/>
        </w:rPr>
        <w:t xml:space="preserve"> Form</w:t>
      </w:r>
    </w:p>
    <w:p w14:paraId="025D7E41" w14:textId="77777777" w:rsidR="005F47B6" w:rsidRDefault="005F47B6" w:rsidP="005F47B6">
      <w:pPr>
        <w:pStyle w:val="ListParagraph"/>
        <w:spacing w:line="360" w:lineRule="auto"/>
        <w:ind w:left="284" w:firstLine="283"/>
        <w:jc w:val="both"/>
      </w:pPr>
      <w:r w:rsidRPr="008B3004">
        <w:t xml:space="preserve">This form </w:t>
      </w:r>
      <w:r w:rsidRPr="008B3004">
        <w:rPr>
          <w:b/>
          <w:bCs/>
        </w:rPr>
        <w:t xml:space="preserve">displays all the currently available </w:t>
      </w:r>
      <w:r>
        <w:rPr>
          <w:b/>
          <w:bCs/>
        </w:rPr>
        <w:t>album</w:t>
      </w:r>
      <w:r w:rsidRPr="008B3004">
        <w:t xml:space="preserve">. In this form, user can click any </w:t>
      </w:r>
      <w:r>
        <w:t>album</w:t>
      </w:r>
      <w:r w:rsidRPr="008B3004">
        <w:t xml:space="preserve"> to see the </w:t>
      </w:r>
      <w:r>
        <w:t>album</w:t>
      </w:r>
      <w:r w:rsidRPr="008B3004">
        <w:t xml:space="preserve"> detail and add it to cart. In this form, cart is also shown at the bottom view of the form. This form is made with </w:t>
      </w:r>
      <w:r>
        <w:rPr>
          <w:b/>
          <w:bCs/>
        </w:rPr>
        <w:t>Window</w:t>
      </w:r>
      <w:r w:rsidRPr="008B3004">
        <w:t>.</w:t>
      </w:r>
    </w:p>
    <w:p w14:paraId="57C12614" w14:textId="77777777" w:rsidR="005F47B6" w:rsidRPr="008B3004" w:rsidRDefault="005F47B6" w:rsidP="005F47B6">
      <w:pPr>
        <w:pStyle w:val="ListParagraph"/>
        <w:spacing w:line="360" w:lineRule="auto"/>
        <w:ind w:left="284" w:firstLine="283"/>
        <w:jc w:val="both"/>
      </w:pPr>
    </w:p>
    <w:p w14:paraId="27DEBC63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5119CCB6" wp14:editId="65CF307D">
            <wp:extent cx="3775978" cy="3780000"/>
            <wp:effectExtent l="19050" t="19050" r="15240" b="1143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 r="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78" cy="37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FAC2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Buy </w:t>
      </w:r>
      <w:r>
        <w:rPr>
          <w:rFonts w:ascii="Times New Roman" w:hAnsi="Times New Roman" w:cs="Times New Roman"/>
          <w:sz w:val="24"/>
          <w:szCs w:val="24"/>
        </w:rPr>
        <w:t>Album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12B9A152" w14:textId="77777777" w:rsidR="005F47B6" w:rsidRPr="00481CB4" w:rsidRDefault="005F47B6" w:rsidP="005F47B6"/>
    <w:p w14:paraId="766E8D25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0A29B3CA" w14:textId="77777777" w:rsidR="005F47B6" w:rsidRPr="008B3004" w:rsidRDefault="005F47B6" w:rsidP="005F47B6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Table</w:t>
      </w:r>
      <w:r>
        <w:rPr>
          <w:b/>
          <w:bCs/>
        </w:rPr>
        <w:t>View</w:t>
      </w:r>
      <w:r w:rsidRPr="008B3004">
        <w:t xml:space="preserve"> for </w:t>
      </w:r>
      <w:r>
        <w:t>Album</w:t>
      </w:r>
      <w:r w:rsidRPr="008B3004">
        <w:t xml:space="preserve"> Table and Cart Table.</w:t>
      </w:r>
    </w:p>
    <w:p w14:paraId="7CE2FCDC" w14:textId="77777777" w:rsidR="005F47B6" w:rsidRPr="008B3004" w:rsidRDefault="005F47B6" w:rsidP="005F47B6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</w:t>
      </w:r>
      <w:r>
        <w:t xml:space="preserve">Album </w:t>
      </w:r>
      <w:r w:rsidRPr="008B3004">
        <w:t xml:space="preserve">Title, </w:t>
      </w:r>
      <w:r>
        <w:t>Album</w:t>
      </w:r>
      <w:r w:rsidRPr="008B3004">
        <w:t xml:space="preserve"> ID, </w:t>
      </w:r>
      <w:r>
        <w:t>Album</w:t>
      </w:r>
      <w:r w:rsidRPr="008B3004">
        <w:t xml:space="preserve"> Name, </w:t>
      </w:r>
      <w:r>
        <w:t>Artist Name, Quantity, and Cart Title</w:t>
      </w:r>
      <w:r w:rsidRPr="008B3004">
        <w:t>.</w:t>
      </w:r>
    </w:p>
    <w:p w14:paraId="2B0B71C5" w14:textId="77777777" w:rsidR="005F47B6" w:rsidRPr="008B3004" w:rsidRDefault="005F47B6" w:rsidP="005F47B6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TextField</w:t>
      </w:r>
      <w:r w:rsidRPr="008B3004">
        <w:t xml:space="preserve"> (</w:t>
      </w:r>
      <w:r w:rsidRPr="008B3004">
        <w:rPr>
          <w:b/>
          <w:bCs/>
        </w:rPr>
        <w:t>read</w:t>
      </w:r>
      <w:r w:rsidRPr="008B3004">
        <w:t>-</w:t>
      </w:r>
      <w:r w:rsidRPr="008B3004">
        <w:rPr>
          <w:b/>
          <w:bCs/>
        </w:rPr>
        <w:t>only</w:t>
      </w:r>
      <w:r w:rsidRPr="008B3004">
        <w:t xml:space="preserve">) for </w:t>
      </w:r>
      <w:r>
        <w:t>Album</w:t>
      </w:r>
      <w:r w:rsidRPr="008B3004">
        <w:t xml:space="preserve"> ID, </w:t>
      </w:r>
      <w:r>
        <w:t>Album</w:t>
      </w:r>
      <w:r w:rsidRPr="008B3004">
        <w:t xml:space="preserve"> Name, </w:t>
      </w:r>
      <w:r>
        <w:t>and Artist Name</w:t>
      </w:r>
      <w:r w:rsidRPr="008B3004">
        <w:t>.</w:t>
      </w:r>
    </w:p>
    <w:p w14:paraId="71185121" w14:textId="77777777" w:rsidR="005F47B6" w:rsidRPr="008B3004" w:rsidRDefault="005F47B6" w:rsidP="005F47B6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Spinner</w:t>
      </w:r>
      <w:r w:rsidRPr="008B3004">
        <w:t xml:space="preserve"> for input Quantity.</w:t>
      </w:r>
    </w:p>
    <w:p w14:paraId="4CED5287" w14:textId="77777777" w:rsidR="005F47B6" w:rsidRPr="008B3004" w:rsidRDefault="005F47B6" w:rsidP="005F47B6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Button</w:t>
      </w:r>
      <w:r w:rsidRPr="008B3004">
        <w:t xml:space="preserve"> for Add to Cart</w:t>
      </w:r>
      <w:r>
        <w:t xml:space="preserve"> and</w:t>
      </w:r>
      <w:r w:rsidRPr="008B3004">
        <w:t xml:space="preserve"> Checkout.</w:t>
      </w:r>
    </w:p>
    <w:p w14:paraId="4783E27A" w14:textId="77777777" w:rsidR="005F47B6" w:rsidRPr="00C86FEF" w:rsidRDefault="005F47B6" w:rsidP="005F47B6">
      <w:pPr>
        <w:spacing w:line="360" w:lineRule="auto"/>
        <w:jc w:val="both"/>
      </w:pPr>
    </w:p>
    <w:p w14:paraId="29944F91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39BD4112" w14:textId="77777777" w:rsidR="005F47B6" w:rsidRDefault="005F47B6" w:rsidP="005F47B6">
      <w:pPr>
        <w:spacing w:line="360" w:lineRule="auto"/>
        <w:ind w:left="284" w:firstLine="283"/>
        <w:jc w:val="both"/>
      </w:pPr>
      <w:r w:rsidRPr="008B3004">
        <w:t xml:space="preserve">User can </w:t>
      </w:r>
      <w:r w:rsidRPr="008B3004">
        <w:rPr>
          <w:b/>
          <w:bCs/>
        </w:rPr>
        <w:t>only edit quantity field</w:t>
      </w:r>
      <w:r w:rsidRPr="008B3004">
        <w:t xml:space="preserve"> and the </w:t>
      </w:r>
      <w:r w:rsidRPr="008B3004">
        <w:rPr>
          <w:b/>
          <w:bCs/>
        </w:rPr>
        <w:t>other fields can’t be edited</w:t>
      </w:r>
      <w:r w:rsidRPr="008B3004">
        <w:t xml:space="preserve">. If user clicks </w:t>
      </w:r>
      <w:r w:rsidRPr="008B3004">
        <w:rPr>
          <w:b/>
          <w:bCs/>
        </w:rPr>
        <w:t>Add to Cart</w:t>
      </w:r>
      <w:r w:rsidRPr="008B3004">
        <w:t xml:space="preserve"> button, program will </w:t>
      </w:r>
      <w:r w:rsidRPr="008B3004">
        <w:rPr>
          <w:b/>
          <w:bCs/>
        </w:rPr>
        <w:t>validate</w:t>
      </w:r>
      <w:r w:rsidRPr="008B3004">
        <w:t xml:space="preserve"> is there any </w:t>
      </w:r>
      <w:r>
        <w:rPr>
          <w:b/>
          <w:bCs/>
        </w:rPr>
        <w:t>album</w:t>
      </w:r>
      <w:r w:rsidRPr="008B3004">
        <w:rPr>
          <w:b/>
          <w:bCs/>
        </w:rPr>
        <w:t xml:space="preserve"> chosen</w:t>
      </w:r>
      <w:r w:rsidRPr="008B3004">
        <w:t xml:space="preserve"> or not. If the </w:t>
      </w:r>
      <w:r>
        <w:t>album</w:t>
      </w:r>
      <w:r w:rsidRPr="008B3004">
        <w:t xml:space="preserve"> already chosen, then program will </w:t>
      </w:r>
      <w:r w:rsidRPr="008B3004">
        <w:rPr>
          <w:b/>
          <w:bCs/>
        </w:rPr>
        <w:t>validate</w:t>
      </w:r>
      <w:r w:rsidRPr="008B3004">
        <w:t xml:space="preserve"> the </w:t>
      </w:r>
      <w:r w:rsidRPr="008B3004">
        <w:rPr>
          <w:b/>
          <w:bCs/>
        </w:rPr>
        <w:t>quantity</w:t>
      </w:r>
      <w:r w:rsidRPr="008B3004">
        <w:t xml:space="preserve"> that </w:t>
      </w:r>
      <w:r w:rsidRPr="008B3004">
        <w:rPr>
          <w:b/>
          <w:bCs/>
        </w:rPr>
        <w:t>can’t be less than 1</w:t>
      </w:r>
      <w:r w:rsidRPr="008B3004">
        <w:t xml:space="preserve"> and </w:t>
      </w:r>
      <w:r w:rsidRPr="008B3004">
        <w:rPr>
          <w:b/>
          <w:bCs/>
        </w:rPr>
        <w:t xml:space="preserve">can’t be more than its </w:t>
      </w:r>
      <w:r>
        <w:rPr>
          <w:b/>
          <w:bCs/>
        </w:rPr>
        <w:t>Album</w:t>
      </w:r>
      <w:r w:rsidRPr="008B3004">
        <w:rPr>
          <w:b/>
          <w:bCs/>
        </w:rPr>
        <w:t xml:space="preserve"> Stock</w:t>
      </w:r>
      <w:r w:rsidRPr="008B3004">
        <w:t xml:space="preserve">. </w:t>
      </w:r>
    </w:p>
    <w:p w14:paraId="2C762FC0" w14:textId="77777777" w:rsidR="005F47B6" w:rsidRPr="008B3004" w:rsidRDefault="005F47B6" w:rsidP="005F47B6">
      <w:pPr>
        <w:spacing w:line="360" w:lineRule="auto"/>
        <w:ind w:left="284" w:firstLine="283"/>
        <w:jc w:val="both"/>
      </w:pPr>
    </w:p>
    <w:p w14:paraId="4D1294EB" w14:textId="77777777" w:rsidR="005F47B6" w:rsidRPr="008B3004" w:rsidRDefault="005F47B6" w:rsidP="005F47B6">
      <w:pPr>
        <w:keepNext/>
        <w:spacing w:line="360" w:lineRule="auto"/>
        <w:jc w:val="center"/>
      </w:pPr>
      <w:r w:rsidRPr="008B3004">
        <w:rPr>
          <w:noProof/>
        </w:rPr>
        <w:lastRenderedPageBreak/>
        <w:drawing>
          <wp:inline distT="0" distB="0" distL="0" distR="0" wp14:anchorId="58842B76" wp14:editId="618437F7">
            <wp:extent cx="2592000" cy="1284380"/>
            <wp:effectExtent l="19050" t="19050" r="18415" b="1143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8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CFBD" w14:textId="77777777" w:rsidR="005F47B6" w:rsidRPr="00481CB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Choose </w:t>
      </w:r>
      <w:r>
        <w:rPr>
          <w:rFonts w:ascii="Times New Roman" w:hAnsi="Times New Roman" w:cs="Times New Roman"/>
          <w:sz w:val="24"/>
          <w:szCs w:val="24"/>
        </w:rPr>
        <w:t>Album</w:t>
      </w:r>
      <w:r w:rsidRPr="008B3004">
        <w:rPr>
          <w:rFonts w:ascii="Times New Roman" w:hAnsi="Times New Roman" w:cs="Times New Roman"/>
          <w:sz w:val="24"/>
          <w:szCs w:val="24"/>
        </w:rPr>
        <w:t xml:space="preserve"> Warning</w:t>
      </w:r>
    </w:p>
    <w:p w14:paraId="441973BB" w14:textId="77777777" w:rsidR="005F47B6" w:rsidRPr="008B3004" w:rsidRDefault="005F47B6" w:rsidP="005F47B6">
      <w:pPr>
        <w:keepNext/>
        <w:spacing w:line="360" w:lineRule="auto"/>
        <w:jc w:val="center"/>
      </w:pPr>
      <w:r w:rsidRPr="008B3004">
        <w:rPr>
          <w:noProof/>
        </w:rPr>
        <w:drawing>
          <wp:inline distT="0" distB="0" distL="0" distR="0" wp14:anchorId="2863E05D" wp14:editId="1AA31D43">
            <wp:extent cx="2592000" cy="1281441"/>
            <wp:effectExtent l="19050" t="19050" r="18415" b="139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81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9A042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Pr="008B3004">
        <w:rPr>
          <w:rFonts w:ascii="Times New Roman" w:hAnsi="Times New Roman" w:cs="Times New Roman"/>
          <w:sz w:val="24"/>
          <w:szCs w:val="24"/>
        </w:rPr>
        <w:t xml:space="preserve"> Warning</w:t>
      </w:r>
    </w:p>
    <w:p w14:paraId="1805B6DB" w14:textId="77777777" w:rsidR="005F47B6" w:rsidRPr="008B3004" w:rsidRDefault="005F47B6" w:rsidP="005F47B6">
      <w:pPr>
        <w:spacing w:line="360" w:lineRule="auto"/>
        <w:ind w:left="284"/>
        <w:jc w:val="both"/>
      </w:pPr>
    </w:p>
    <w:p w14:paraId="2E44AFD9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t xml:space="preserve">If all conditions are fulfilled, then the </w:t>
      </w:r>
      <w:r>
        <w:t>album</w:t>
      </w:r>
      <w:r w:rsidRPr="008B3004">
        <w:t xml:space="preserve"> will be added to the user’s cart:</w:t>
      </w:r>
    </w:p>
    <w:p w14:paraId="1C1AEBD4" w14:textId="77777777" w:rsidR="005F47B6" w:rsidRDefault="005F47B6" w:rsidP="005F47B6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 w:rsidRPr="008B3004">
        <w:t xml:space="preserve">If the </w:t>
      </w:r>
      <w:r>
        <w:t>album</w:t>
      </w:r>
      <w:r w:rsidRPr="008B3004">
        <w:t xml:space="preserve"> </w:t>
      </w:r>
      <w:r w:rsidRPr="008B3004">
        <w:rPr>
          <w:b/>
          <w:bCs/>
        </w:rPr>
        <w:t>hasn’t existed yet</w:t>
      </w:r>
      <w:r w:rsidRPr="008B3004">
        <w:t xml:space="preserve">, </w:t>
      </w:r>
      <w:r w:rsidRPr="008B3004">
        <w:rPr>
          <w:b/>
          <w:bCs/>
        </w:rPr>
        <w:t>insert</w:t>
      </w:r>
      <w:r w:rsidRPr="008B3004">
        <w:t xml:space="preserve"> new </w:t>
      </w:r>
      <w:r>
        <w:rPr>
          <w:b/>
          <w:bCs/>
        </w:rPr>
        <w:t>album</w:t>
      </w:r>
      <w:r w:rsidRPr="008B3004">
        <w:t xml:space="preserve"> to user’s cart and show message.</w:t>
      </w:r>
    </w:p>
    <w:p w14:paraId="4FD5EF3E" w14:textId="77777777" w:rsidR="005F47B6" w:rsidRDefault="005F47B6" w:rsidP="005F47B6">
      <w:pPr>
        <w:pStyle w:val="ListParagraph"/>
        <w:spacing w:line="360" w:lineRule="auto"/>
        <w:ind w:left="567"/>
        <w:jc w:val="both"/>
      </w:pPr>
    </w:p>
    <w:p w14:paraId="5D480573" w14:textId="77777777" w:rsidR="005F47B6" w:rsidRDefault="005F47B6" w:rsidP="005F47B6">
      <w:pPr>
        <w:pStyle w:val="ListParagraph"/>
        <w:spacing w:line="360" w:lineRule="auto"/>
        <w:ind w:left="567"/>
        <w:jc w:val="center"/>
      </w:pPr>
      <w:r w:rsidRPr="008B3004">
        <w:rPr>
          <w:noProof/>
        </w:rPr>
        <w:drawing>
          <wp:inline distT="0" distB="0" distL="0" distR="0" wp14:anchorId="7EA66622" wp14:editId="50A91B8A">
            <wp:extent cx="2592000" cy="1272753"/>
            <wp:effectExtent l="19050" t="19050" r="18415" b="2286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72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5E425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Album</w:t>
      </w:r>
      <w:r w:rsidRPr="008B3004">
        <w:rPr>
          <w:rFonts w:ascii="Times New Roman" w:hAnsi="Times New Roman" w:cs="Times New Roman"/>
          <w:sz w:val="24"/>
          <w:szCs w:val="24"/>
        </w:rPr>
        <w:t xml:space="preserve"> Added Message</w:t>
      </w:r>
    </w:p>
    <w:p w14:paraId="100E3157" w14:textId="77777777" w:rsidR="005F47B6" w:rsidRPr="00811695" w:rsidRDefault="005F47B6" w:rsidP="005F47B6">
      <w:pPr>
        <w:pStyle w:val="ListParagraph"/>
        <w:spacing w:line="360" w:lineRule="auto"/>
        <w:ind w:left="567"/>
        <w:jc w:val="both"/>
      </w:pPr>
    </w:p>
    <w:p w14:paraId="0B879E8A" w14:textId="77777777" w:rsidR="005F47B6" w:rsidRDefault="005F47B6" w:rsidP="005F47B6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>If</w:t>
      </w:r>
      <w:r w:rsidRPr="00811695">
        <w:t xml:space="preserve"> </w:t>
      </w:r>
      <w:r w:rsidRPr="008B3004">
        <w:t xml:space="preserve">user clicks </w:t>
      </w:r>
      <w:r w:rsidRPr="008B3004">
        <w:rPr>
          <w:b/>
          <w:bCs/>
        </w:rPr>
        <w:t>Checkout</w:t>
      </w:r>
      <w:r w:rsidRPr="008B3004">
        <w:t xml:space="preserve"> button, then program will </w:t>
      </w:r>
      <w:r w:rsidRPr="008B3004">
        <w:rPr>
          <w:b/>
          <w:bCs/>
        </w:rPr>
        <w:t xml:space="preserve">clear the cart </w:t>
      </w:r>
      <w:r w:rsidRPr="008B3004">
        <w:t xml:space="preserve">and </w:t>
      </w:r>
      <w:r w:rsidRPr="008B3004">
        <w:rPr>
          <w:b/>
          <w:bCs/>
        </w:rPr>
        <w:t xml:space="preserve">insert all </w:t>
      </w:r>
      <w:r>
        <w:rPr>
          <w:b/>
          <w:bCs/>
        </w:rPr>
        <w:t>album</w:t>
      </w:r>
      <w:r w:rsidRPr="008B3004">
        <w:t xml:space="preserve"> to </w:t>
      </w:r>
      <w:r w:rsidRPr="008B3004">
        <w:rPr>
          <w:b/>
          <w:bCs/>
        </w:rPr>
        <w:t>Transaction</w:t>
      </w:r>
      <w:r w:rsidRPr="008B3004">
        <w:t xml:space="preserve"> (</w:t>
      </w:r>
      <w:r w:rsidRPr="008B3004">
        <w:rPr>
          <w:b/>
          <w:bCs/>
        </w:rPr>
        <w:t>Header</w:t>
      </w:r>
      <w:r w:rsidRPr="008B3004">
        <w:t xml:space="preserve"> and </w:t>
      </w:r>
      <w:r w:rsidRPr="008B3004">
        <w:rPr>
          <w:b/>
          <w:bCs/>
        </w:rPr>
        <w:t>Detail</w:t>
      </w:r>
      <w:r w:rsidRPr="008B3004">
        <w:t>) and shows message.</w:t>
      </w:r>
    </w:p>
    <w:p w14:paraId="6CD9D5FE" w14:textId="77777777" w:rsidR="005F47B6" w:rsidRPr="00811695" w:rsidRDefault="005F47B6" w:rsidP="005F47B6">
      <w:pPr>
        <w:pStyle w:val="ListParagraph"/>
        <w:spacing w:line="360" w:lineRule="auto"/>
        <w:ind w:left="567"/>
        <w:jc w:val="both"/>
      </w:pPr>
    </w:p>
    <w:p w14:paraId="7BF36483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lastRenderedPageBreak/>
        <w:drawing>
          <wp:inline distT="0" distB="0" distL="0" distR="0" wp14:anchorId="02925A46" wp14:editId="439DDA70">
            <wp:extent cx="2592000" cy="1287223"/>
            <wp:effectExtent l="19050" t="19050" r="18415" b="2730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87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3DD84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8B3004">
        <w:rPr>
          <w:rFonts w:ascii="Times New Roman" w:hAnsi="Times New Roman" w:cs="Times New Roman"/>
          <w:sz w:val="24"/>
          <w:szCs w:val="24"/>
        </w:rPr>
        <w:t>. Checkout Success Message</w:t>
      </w:r>
    </w:p>
    <w:p w14:paraId="6935E864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t>(</w:t>
      </w:r>
      <w:r w:rsidRPr="008B3004">
        <w:rPr>
          <w:b/>
          <w:bCs/>
        </w:rPr>
        <w:t>additional</w:t>
      </w:r>
      <w:r w:rsidRPr="008B3004">
        <w:t xml:space="preserve"> </w:t>
      </w:r>
      <w:r w:rsidRPr="008B3004">
        <w:rPr>
          <w:b/>
          <w:bCs/>
        </w:rPr>
        <w:t>note</w:t>
      </w:r>
      <w:r w:rsidRPr="008B3004">
        <w:t xml:space="preserve">: </w:t>
      </w:r>
      <w:r w:rsidRPr="008B3004">
        <w:rPr>
          <w:b/>
          <w:bCs/>
        </w:rPr>
        <w:t>every</w:t>
      </w:r>
      <w:r w:rsidRPr="008B3004">
        <w:t xml:space="preserve"> </w:t>
      </w:r>
      <w:r w:rsidRPr="008B3004">
        <w:rPr>
          <w:b/>
          <w:bCs/>
        </w:rPr>
        <w:t>error</w:t>
      </w:r>
      <w:r w:rsidRPr="008B3004">
        <w:t xml:space="preserve"> occurrence will be shown on error message </w:t>
      </w:r>
      <w:r>
        <w:rPr>
          <w:b/>
          <w:bCs/>
        </w:rPr>
        <w:t>Alert</w:t>
      </w:r>
      <w:r w:rsidRPr="008B3004">
        <w:t>).</w:t>
      </w:r>
    </w:p>
    <w:p w14:paraId="5421438E" w14:textId="77777777" w:rsidR="005F47B6" w:rsidRPr="008B3004" w:rsidRDefault="005F47B6" w:rsidP="005F47B6">
      <w:pPr>
        <w:spacing w:line="360" w:lineRule="auto"/>
        <w:ind w:left="284"/>
        <w:jc w:val="both"/>
      </w:pPr>
    </w:p>
    <w:p w14:paraId="1B2988C3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rPr>
          <w:b/>
        </w:rPr>
        <w:t>View Transaction</w:t>
      </w:r>
    </w:p>
    <w:p w14:paraId="23706314" w14:textId="77777777" w:rsidR="005F47B6" w:rsidRPr="008B3004" w:rsidRDefault="005F47B6" w:rsidP="005F47B6">
      <w:pPr>
        <w:pStyle w:val="ListParagraph"/>
        <w:spacing w:line="360" w:lineRule="auto"/>
        <w:ind w:left="284" w:firstLine="283"/>
        <w:jc w:val="both"/>
      </w:pPr>
      <w:r>
        <w:rPr>
          <w:b/>
          <w:bCs/>
        </w:rPr>
        <w:t>View Transaction</w:t>
      </w:r>
      <w:r w:rsidRPr="008B3004">
        <w:t xml:space="preserve"> allows user</w:t>
      </w:r>
      <w:r>
        <w:t xml:space="preserve"> and admin</w:t>
      </w:r>
      <w:r w:rsidRPr="008B3004">
        <w:t xml:space="preserve"> to </w:t>
      </w:r>
      <w:r w:rsidRPr="008B3004">
        <w:rPr>
          <w:b/>
          <w:bCs/>
        </w:rPr>
        <w:t>view all the transaction history</w:t>
      </w:r>
      <w:r>
        <w:t xml:space="preserve">. </w:t>
      </w:r>
      <w:r w:rsidRPr="008B3004">
        <w:t xml:space="preserve">This form is made with </w:t>
      </w:r>
      <w:r>
        <w:rPr>
          <w:b/>
          <w:bCs/>
        </w:rPr>
        <w:t>Window</w:t>
      </w:r>
      <w:r w:rsidRPr="008B3004">
        <w:t>.</w:t>
      </w:r>
    </w:p>
    <w:p w14:paraId="2995BF9F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  <w:rPr>
          <w:noProof/>
        </w:rPr>
      </w:pPr>
    </w:p>
    <w:p w14:paraId="70E509EE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9121CF">
        <w:rPr>
          <w:noProof/>
        </w:rPr>
        <w:drawing>
          <wp:inline distT="0" distB="0" distL="0" distR="0" wp14:anchorId="19D1DE92" wp14:editId="23545664">
            <wp:extent cx="3775564" cy="3775564"/>
            <wp:effectExtent l="19050" t="19050" r="15875" b="15875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64" cy="3775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AE121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16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View Transaction</w:t>
      </w:r>
    </w:p>
    <w:p w14:paraId="255B7799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4107DC6F" w14:textId="77777777" w:rsidR="005F47B6" w:rsidRPr="008B3004" w:rsidRDefault="005F47B6" w:rsidP="005F47B6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</w:t>
      </w:r>
      <w:r>
        <w:t>Transaction List Title and Transaction Detail Title</w:t>
      </w:r>
      <w:r w:rsidRPr="008B3004">
        <w:t>.</w:t>
      </w:r>
    </w:p>
    <w:p w14:paraId="65A05C79" w14:textId="77777777" w:rsidR="005F47B6" w:rsidRPr="009121CF" w:rsidRDefault="005F47B6" w:rsidP="005F47B6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Table</w:t>
      </w:r>
      <w:r>
        <w:rPr>
          <w:b/>
          <w:bCs/>
        </w:rPr>
        <w:t>View</w:t>
      </w:r>
      <w:r w:rsidRPr="008B3004">
        <w:t xml:space="preserve"> for Header Transaction Table and Detail Transaction Table.</w:t>
      </w:r>
    </w:p>
    <w:p w14:paraId="5408791B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641AD0E8" w14:textId="77777777" w:rsidR="005F47B6" w:rsidRDefault="005F47B6" w:rsidP="005F47B6">
      <w:pPr>
        <w:spacing w:line="360" w:lineRule="auto"/>
        <w:ind w:left="284" w:firstLine="283"/>
        <w:jc w:val="both"/>
      </w:pPr>
      <w:r w:rsidRPr="008B3004">
        <w:lastRenderedPageBreak/>
        <w:t xml:space="preserve">If user </w:t>
      </w:r>
      <w:r w:rsidRPr="008B3004">
        <w:rPr>
          <w:b/>
          <w:bCs/>
        </w:rPr>
        <w:t>clicks</w:t>
      </w:r>
      <w:r w:rsidRPr="008B3004">
        <w:t xml:space="preserve"> one of the </w:t>
      </w:r>
      <w:r w:rsidRPr="008B3004">
        <w:rPr>
          <w:b/>
          <w:bCs/>
        </w:rPr>
        <w:t>header transaction table</w:t>
      </w:r>
      <w:r w:rsidRPr="008B3004">
        <w:t xml:space="preserve">, it will </w:t>
      </w:r>
      <w:r w:rsidRPr="008B3004">
        <w:rPr>
          <w:b/>
          <w:bCs/>
        </w:rPr>
        <w:t>show</w:t>
      </w:r>
      <w:r w:rsidRPr="008B3004">
        <w:t xml:space="preserve"> all the </w:t>
      </w:r>
      <w:r w:rsidRPr="008B3004">
        <w:rPr>
          <w:b/>
          <w:bCs/>
        </w:rPr>
        <w:t>detail</w:t>
      </w:r>
      <w:r w:rsidRPr="008B3004">
        <w:t xml:space="preserve"> </w:t>
      </w:r>
      <w:r w:rsidRPr="008B3004">
        <w:rPr>
          <w:b/>
          <w:bCs/>
        </w:rPr>
        <w:t>transaction</w:t>
      </w:r>
      <w:r w:rsidRPr="008B3004">
        <w:t xml:space="preserve"> that user bought on that transaction. </w:t>
      </w:r>
    </w:p>
    <w:p w14:paraId="73CD34C9" w14:textId="77777777" w:rsidR="005F47B6" w:rsidRDefault="005F47B6" w:rsidP="005F47B6">
      <w:pPr>
        <w:spacing w:line="360" w:lineRule="auto"/>
        <w:ind w:left="284" w:firstLine="283"/>
        <w:jc w:val="both"/>
      </w:pPr>
    </w:p>
    <w:p w14:paraId="226F016D" w14:textId="77777777" w:rsidR="005F47B6" w:rsidRDefault="005F47B6" w:rsidP="005F47B6">
      <w:pPr>
        <w:spacing w:line="360" w:lineRule="auto"/>
        <w:jc w:val="center"/>
      </w:pPr>
      <w:r w:rsidRPr="005B0AC3">
        <w:rPr>
          <w:noProof/>
        </w:rPr>
        <w:drawing>
          <wp:inline distT="0" distB="0" distL="0" distR="0" wp14:anchorId="7582FB83" wp14:editId="3CF7D1D7">
            <wp:extent cx="3780000" cy="3780000"/>
            <wp:effectExtent l="19050" t="19050" r="11430" b="1143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6768F" w14:textId="77777777" w:rsidR="005F47B6" w:rsidRPr="00B94612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View Transaction User</w:t>
      </w:r>
    </w:p>
    <w:p w14:paraId="024F1C20" w14:textId="77777777" w:rsidR="005F47B6" w:rsidRDefault="005F47B6" w:rsidP="005F47B6">
      <w:pPr>
        <w:spacing w:line="360" w:lineRule="auto"/>
        <w:jc w:val="center"/>
      </w:pPr>
    </w:p>
    <w:p w14:paraId="2FF6B8BD" w14:textId="77777777" w:rsidR="005F47B6" w:rsidRPr="008B3004" w:rsidRDefault="005F47B6" w:rsidP="005F47B6">
      <w:pPr>
        <w:spacing w:line="360" w:lineRule="auto"/>
        <w:ind w:left="284" w:firstLine="283"/>
        <w:jc w:val="both"/>
      </w:pPr>
      <w:r w:rsidRPr="002B6972">
        <w:t xml:space="preserve">For </w:t>
      </w:r>
      <w:r w:rsidRPr="002B6972">
        <w:rPr>
          <w:b/>
          <w:bCs/>
        </w:rPr>
        <w:t>Admin</w:t>
      </w:r>
      <w:r w:rsidRPr="002B6972">
        <w:t xml:space="preserve">, it will also show 2 tables that are already explain above, but the difference is between Admin and </w:t>
      </w:r>
      <w:r>
        <w:t>User</w:t>
      </w:r>
      <w:r w:rsidRPr="002B6972">
        <w:t xml:space="preserve"> that, Admin will see </w:t>
      </w:r>
      <w:r w:rsidRPr="002B6972">
        <w:rPr>
          <w:b/>
          <w:bCs/>
        </w:rPr>
        <w:t>all Transaction</w:t>
      </w:r>
      <w:r w:rsidRPr="002B6972">
        <w:t xml:space="preserve"> that has been made by </w:t>
      </w:r>
      <w:r w:rsidRPr="002B6972">
        <w:rPr>
          <w:b/>
          <w:bCs/>
        </w:rPr>
        <w:t xml:space="preserve">all </w:t>
      </w:r>
      <w:r>
        <w:rPr>
          <w:b/>
          <w:bCs/>
        </w:rPr>
        <w:t>User</w:t>
      </w:r>
      <w:r w:rsidRPr="002B6972">
        <w:t>.</w:t>
      </w:r>
    </w:p>
    <w:p w14:paraId="2719FE96" w14:textId="77777777" w:rsidR="005F47B6" w:rsidRPr="008B3004" w:rsidRDefault="005F47B6" w:rsidP="005F47B6">
      <w:pPr>
        <w:keepNext/>
        <w:spacing w:line="360" w:lineRule="auto"/>
        <w:jc w:val="center"/>
      </w:pPr>
      <w:r w:rsidRPr="009468F1">
        <w:rPr>
          <w:noProof/>
        </w:rPr>
        <w:lastRenderedPageBreak/>
        <w:drawing>
          <wp:inline distT="0" distB="0" distL="0" distR="0" wp14:anchorId="0A3A0BB0" wp14:editId="6FDF0599">
            <wp:extent cx="3780000" cy="3771379"/>
            <wp:effectExtent l="19050" t="19050" r="11430" b="19685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71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87565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View Transaction Admin</w:t>
      </w:r>
    </w:p>
    <w:p w14:paraId="15CC6050" w14:textId="77777777" w:rsidR="005F47B6" w:rsidRPr="00481CB4" w:rsidRDefault="005F47B6" w:rsidP="005F47B6"/>
    <w:p w14:paraId="5C978E84" w14:textId="77777777" w:rsidR="005F47B6" w:rsidRDefault="005F47B6" w:rsidP="005F47B6">
      <w:pPr>
        <w:rPr>
          <w:b/>
        </w:rPr>
      </w:pPr>
      <w:r>
        <w:rPr>
          <w:b/>
        </w:rPr>
        <w:br w:type="page"/>
      </w:r>
    </w:p>
    <w:p w14:paraId="3D43334C" w14:textId="77777777" w:rsidR="005F47B6" w:rsidRPr="008B3004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8B3004">
        <w:rPr>
          <w:b/>
        </w:rPr>
        <w:lastRenderedPageBreak/>
        <w:t xml:space="preserve">Manage </w:t>
      </w:r>
      <w:r>
        <w:rPr>
          <w:b/>
        </w:rPr>
        <w:t>Album</w:t>
      </w:r>
      <w:r w:rsidRPr="008B3004">
        <w:rPr>
          <w:b/>
        </w:rPr>
        <w:t xml:space="preserve"> Form</w:t>
      </w:r>
    </w:p>
    <w:p w14:paraId="5613C02D" w14:textId="77777777" w:rsidR="005F47B6" w:rsidRPr="008B3004" w:rsidRDefault="005F47B6" w:rsidP="005F47B6">
      <w:pPr>
        <w:pStyle w:val="ListParagraph"/>
        <w:spacing w:line="360" w:lineRule="auto"/>
        <w:ind w:left="284" w:firstLine="283"/>
        <w:jc w:val="both"/>
      </w:pPr>
      <w:bookmarkStart w:id="0" w:name="_Hlk104275989"/>
      <w:r w:rsidRPr="008B3004">
        <w:rPr>
          <w:b/>
          <w:bCs/>
        </w:rPr>
        <w:t>Manage</w:t>
      </w:r>
      <w:r w:rsidRPr="008B3004">
        <w:t xml:space="preserve"> </w:t>
      </w:r>
      <w:r>
        <w:rPr>
          <w:b/>
          <w:bCs/>
        </w:rPr>
        <w:t>Album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is made for admin to manage </w:t>
      </w:r>
      <w:r>
        <w:t>album</w:t>
      </w:r>
      <w:r w:rsidRPr="008B3004">
        <w:t xml:space="preserve">. Admin can do </w:t>
      </w:r>
      <w:r w:rsidRPr="008B3004">
        <w:rPr>
          <w:b/>
          <w:bCs/>
        </w:rPr>
        <w:t>insert</w:t>
      </w:r>
      <w:r w:rsidRPr="008B3004">
        <w:t xml:space="preserve"> new </w:t>
      </w:r>
      <w:r>
        <w:t>album</w:t>
      </w:r>
      <w:r w:rsidRPr="008B3004">
        <w:t xml:space="preserve">, </w:t>
      </w:r>
      <w:r w:rsidRPr="008B3004">
        <w:rPr>
          <w:b/>
          <w:bCs/>
        </w:rPr>
        <w:t>update</w:t>
      </w:r>
      <w:r w:rsidRPr="008B3004">
        <w:t xml:space="preserve"> any existing </w:t>
      </w:r>
      <w:r>
        <w:t>album</w:t>
      </w:r>
      <w:r w:rsidRPr="008B3004">
        <w:t xml:space="preserve"> data,</w:t>
      </w:r>
      <w:r>
        <w:t xml:space="preserve"> and</w:t>
      </w:r>
      <w:r w:rsidRPr="008B3004">
        <w:t xml:space="preserve"> </w:t>
      </w:r>
      <w:r w:rsidRPr="008B3004">
        <w:rPr>
          <w:b/>
          <w:bCs/>
        </w:rPr>
        <w:t>remove</w:t>
      </w:r>
      <w:r w:rsidRPr="008B3004">
        <w:t>/</w:t>
      </w:r>
      <w:r w:rsidRPr="008B3004">
        <w:rPr>
          <w:b/>
          <w:bCs/>
        </w:rPr>
        <w:t>delete</w:t>
      </w:r>
      <w:r w:rsidRPr="008B3004">
        <w:t xml:space="preserve"> </w:t>
      </w:r>
      <w:r>
        <w:t>album</w:t>
      </w:r>
      <w:r w:rsidRPr="008B3004">
        <w:t xml:space="preserve">. This form is made with </w:t>
      </w:r>
      <w:r>
        <w:rPr>
          <w:b/>
          <w:bCs/>
        </w:rPr>
        <w:t>Window</w:t>
      </w:r>
      <w:r w:rsidRPr="008B3004">
        <w:t>.</w:t>
      </w:r>
    </w:p>
    <w:p w14:paraId="4EC068D2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9468F1">
        <w:rPr>
          <w:noProof/>
        </w:rPr>
        <w:drawing>
          <wp:inline distT="0" distB="0" distL="0" distR="0" wp14:anchorId="59E6B44B" wp14:editId="029F88E0">
            <wp:extent cx="3780000" cy="3775684"/>
            <wp:effectExtent l="19050" t="19050" r="11430" b="1587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75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21E66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8B3004">
        <w:rPr>
          <w:rFonts w:ascii="Times New Roman" w:hAnsi="Times New Roman" w:cs="Times New Roman"/>
          <w:sz w:val="24"/>
          <w:szCs w:val="24"/>
        </w:rPr>
        <w:t xml:space="preserve">. Manage </w:t>
      </w:r>
      <w:r>
        <w:rPr>
          <w:rFonts w:ascii="Times New Roman" w:hAnsi="Times New Roman" w:cs="Times New Roman"/>
          <w:sz w:val="24"/>
          <w:szCs w:val="24"/>
        </w:rPr>
        <w:t>Album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8D50E4B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7092018D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Title, </w:t>
      </w:r>
      <w:r>
        <w:t>Album</w:t>
      </w:r>
      <w:r w:rsidRPr="008B3004">
        <w:t xml:space="preserve"> ID, </w:t>
      </w:r>
      <w:r>
        <w:t>Album</w:t>
      </w:r>
      <w:r w:rsidRPr="008B3004">
        <w:t xml:space="preserve"> Name, </w:t>
      </w:r>
      <w:r>
        <w:t>Album</w:t>
      </w:r>
      <w:r w:rsidRPr="008B3004">
        <w:t xml:space="preserve"> Price, </w:t>
      </w:r>
      <w:r>
        <w:t>Album</w:t>
      </w:r>
      <w:r w:rsidRPr="008B3004">
        <w:t xml:space="preserve"> Stock,</w:t>
      </w:r>
      <w:r>
        <w:t xml:space="preserve"> and Artist Name</w:t>
      </w:r>
      <w:r w:rsidRPr="008B3004">
        <w:t>.</w:t>
      </w:r>
    </w:p>
    <w:p w14:paraId="2C5261CE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Table</w:t>
      </w:r>
      <w:r>
        <w:rPr>
          <w:b/>
          <w:bCs/>
        </w:rPr>
        <w:t>View</w:t>
      </w:r>
      <w:r w:rsidRPr="008B3004">
        <w:t xml:space="preserve"> for </w:t>
      </w:r>
      <w:r>
        <w:t>Album</w:t>
      </w:r>
      <w:r w:rsidRPr="008B3004">
        <w:t xml:space="preserve"> Table.</w:t>
      </w:r>
    </w:p>
    <w:p w14:paraId="6F7EDEBF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TextField</w:t>
      </w:r>
      <w:r w:rsidRPr="008B3004">
        <w:t xml:space="preserve"> for input </w:t>
      </w:r>
      <w:r>
        <w:t>Album</w:t>
      </w:r>
      <w:r w:rsidRPr="008B3004">
        <w:t xml:space="preserve"> ID (</w:t>
      </w:r>
      <w:r w:rsidRPr="008B3004">
        <w:rPr>
          <w:b/>
          <w:bCs/>
        </w:rPr>
        <w:t>read</w:t>
      </w:r>
      <w:r w:rsidRPr="008B3004">
        <w:t>-</w:t>
      </w:r>
      <w:r w:rsidRPr="008B3004">
        <w:rPr>
          <w:b/>
          <w:bCs/>
        </w:rPr>
        <w:t>only</w:t>
      </w:r>
      <w:r w:rsidRPr="008B3004">
        <w:t xml:space="preserve">), </w:t>
      </w:r>
      <w:r>
        <w:t>Album</w:t>
      </w:r>
      <w:r w:rsidRPr="008B3004">
        <w:t xml:space="preserve"> Name,</w:t>
      </w:r>
      <w:r>
        <w:t xml:space="preserve"> and</w:t>
      </w:r>
      <w:r w:rsidRPr="008B3004">
        <w:t xml:space="preserve"> </w:t>
      </w:r>
      <w:r>
        <w:t>Album</w:t>
      </w:r>
      <w:r w:rsidRPr="008B3004">
        <w:t xml:space="preserve"> Price.</w:t>
      </w:r>
    </w:p>
    <w:p w14:paraId="71342717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ComboBox</w:t>
      </w:r>
      <w:r w:rsidRPr="008B3004">
        <w:t xml:space="preserve"> for choose </w:t>
      </w:r>
      <w:r>
        <w:t>Artist Name</w:t>
      </w:r>
      <w:r w:rsidRPr="008B3004">
        <w:t>.</w:t>
      </w:r>
    </w:p>
    <w:p w14:paraId="78CC9829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Spinner</w:t>
      </w:r>
      <w:r w:rsidRPr="008B3004">
        <w:t xml:space="preserve"> for input </w:t>
      </w:r>
      <w:r>
        <w:t>Album Stock</w:t>
      </w:r>
      <w:r w:rsidRPr="008B3004">
        <w:t>.</w:t>
      </w:r>
    </w:p>
    <w:p w14:paraId="5BF65202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Button</w:t>
      </w:r>
      <w:r w:rsidRPr="008B3004">
        <w:t xml:space="preserve"> for </w:t>
      </w:r>
      <w:r w:rsidRPr="004E37A3">
        <w:t>Insert, Update, Delete, Submit, and Cancel</w:t>
      </w:r>
      <w:r w:rsidRPr="008B3004">
        <w:t>.</w:t>
      </w:r>
    </w:p>
    <w:p w14:paraId="13B4ECF9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</w:p>
    <w:p w14:paraId="1EF3C28F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087BA0F9" w14:textId="77777777" w:rsidR="005F47B6" w:rsidRPr="008B3004" w:rsidRDefault="005F47B6" w:rsidP="005F47B6">
      <w:pPr>
        <w:pStyle w:val="ListParagraph"/>
        <w:numPr>
          <w:ilvl w:val="0"/>
          <w:numId w:val="35"/>
        </w:numPr>
        <w:spacing w:line="360" w:lineRule="auto"/>
        <w:ind w:left="567" w:hanging="283"/>
        <w:jc w:val="both"/>
      </w:pPr>
      <w:r w:rsidRPr="008B3004">
        <w:t xml:space="preserve">All the fields can be edited </w:t>
      </w:r>
      <w:r w:rsidRPr="008B3004">
        <w:rPr>
          <w:b/>
          <w:bCs/>
        </w:rPr>
        <w:t>except</w:t>
      </w:r>
      <w:r w:rsidRPr="008B3004">
        <w:t xml:space="preserve"> for </w:t>
      </w:r>
      <w:r>
        <w:t>Album</w:t>
      </w:r>
      <w:r w:rsidRPr="008B3004">
        <w:t xml:space="preserve"> ID.</w:t>
      </w:r>
    </w:p>
    <w:p w14:paraId="09DB2CB4" w14:textId="77777777" w:rsidR="005F47B6" w:rsidRPr="008B3004" w:rsidRDefault="005F47B6" w:rsidP="005F47B6">
      <w:pPr>
        <w:pStyle w:val="ListParagraph"/>
        <w:numPr>
          <w:ilvl w:val="0"/>
          <w:numId w:val="35"/>
        </w:numPr>
        <w:spacing w:line="360" w:lineRule="auto"/>
        <w:ind w:left="567" w:hanging="283"/>
        <w:jc w:val="both"/>
      </w:pPr>
      <w:r w:rsidRPr="008B3004">
        <w:t xml:space="preserve">Admin can do </w:t>
      </w:r>
      <w:r w:rsidRPr="008B3004">
        <w:rPr>
          <w:b/>
          <w:bCs/>
        </w:rPr>
        <w:t>Insert</w:t>
      </w:r>
      <w:r w:rsidRPr="008B3004">
        <w:t xml:space="preserve">, </w:t>
      </w:r>
      <w:r w:rsidRPr="008B3004">
        <w:rPr>
          <w:b/>
          <w:bCs/>
        </w:rPr>
        <w:t>Update</w:t>
      </w:r>
      <w:r w:rsidRPr="008B3004">
        <w:t>,</w:t>
      </w:r>
      <w:r>
        <w:t xml:space="preserve"> and</w:t>
      </w:r>
      <w:r w:rsidRPr="008B3004">
        <w:t xml:space="preserve"> </w:t>
      </w:r>
      <w:r w:rsidRPr="008B3004">
        <w:rPr>
          <w:b/>
          <w:bCs/>
        </w:rPr>
        <w:t>Delete</w:t>
      </w:r>
      <w:r>
        <w:t xml:space="preserve"> album</w:t>
      </w:r>
      <w:r w:rsidRPr="008B3004">
        <w:t xml:space="preserve"> from database.</w:t>
      </w:r>
    </w:p>
    <w:p w14:paraId="384EAA5E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8B3004">
        <w:rPr>
          <w:b/>
          <w:bCs/>
        </w:rPr>
        <w:t>Insert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3CEA9BBC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Admin </w:t>
      </w:r>
      <w:r w:rsidRPr="008460B8">
        <w:t xml:space="preserve">can only click, </w:t>
      </w:r>
      <w:r w:rsidRPr="008460B8">
        <w:rPr>
          <w:b/>
          <w:bCs/>
        </w:rPr>
        <w:t>Submit</w:t>
      </w:r>
      <w:r w:rsidRPr="008460B8">
        <w:t xml:space="preserve"> or </w:t>
      </w:r>
      <w:r w:rsidRPr="008460B8">
        <w:rPr>
          <w:b/>
          <w:bCs/>
        </w:rPr>
        <w:t>Cancel</w:t>
      </w:r>
      <w:r w:rsidRPr="008460B8">
        <w:t>.</w:t>
      </w:r>
    </w:p>
    <w:p w14:paraId="0F654EFF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 w:rsidRPr="008460B8">
        <w:t>Admin can input</w:t>
      </w:r>
      <w:r w:rsidRPr="008460B8">
        <w:rPr>
          <w:b/>
          <w:bCs/>
        </w:rPr>
        <w:t xml:space="preserve"> All the input field </w:t>
      </w:r>
      <w:r w:rsidRPr="008460B8">
        <w:t>except</w:t>
      </w:r>
      <w:r w:rsidRPr="008460B8">
        <w:rPr>
          <w:b/>
          <w:bCs/>
        </w:rPr>
        <w:t xml:space="preserve"> </w:t>
      </w:r>
      <w:r>
        <w:rPr>
          <w:b/>
          <w:bCs/>
        </w:rPr>
        <w:t>Album</w:t>
      </w:r>
      <w:r w:rsidRPr="008460B8">
        <w:rPr>
          <w:b/>
          <w:bCs/>
        </w:rPr>
        <w:t xml:space="preserve"> ID</w:t>
      </w:r>
      <w:r>
        <w:rPr>
          <w:b/>
          <w:bCs/>
        </w:rPr>
        <w:t>,</w:t>
      </w:r>
      <w:r w:rsidRPr="008460B8">
        <w:rPr>
          <w:b/>
          <w:bCs/>
        </w:rPr>
        <w:t xml:space="preserve"> </w:t>
      </w:r>
      <w:r>
        <w:rPr>
          <w:b/>
          <w:bCs/>
        </w:rPr>
        <w:t>Album</w:t>
      </w:r>
      <w:r w:rsidRPr="008B3004">
        <w:rPr>
          <w:b/>
          <w:bCs/>
        </w:rPr>
        <w:t xml:space="preserve"> ID</w:t>
      </w:r>
      <w:r w:rsidRPr="008B3004">
        <w:t xml:space="preserve"> </w:t>
      </w:r>
      <w:r w:rsidRPr="008460B8">
        <w:t xml:space="preserve">will be auto </w:t>
      </w:r>
      <w:r>
        <w:t>increment</w:t>
      </w:r>
      <w:r w:rsidRPr="008460B8">
        <w:t>.</w:t>
      </w:r>
    </w:p>
    <w:p w14:paraId="3C943BFE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lastRenderedPageBreak/>
        <w:t>Album Name</w:t>
      </w:r>
      <w:r w:rsidRPr="008B3004">
        <w:t xml:space="preserve"> must consist of </w:t>
      </w:r>
      <w:r>
        <w:rPr>
          <w:b/>
          <w:bCs/>
        </w:rPr>
        <w:t>5</w:t>
      </w:r>
      <w:r w:rsidRPr="008B3004">
        <w:rPr>
          <w:b/>
          <w:bCs/>
        </w:rPr>
        <w:t xml:space="preserve"> - </w:t>
      </w:r>
      <w:r>
        <w:rPr>
          <w:b/>
          <w:bCs/>
        </w:rPr>
        <w:t>30</w:t>
      </w:r>
      <w:r w:rsidRPr="008B3004">
        <w:rPr>
          <w:b/>
          <w:bCs/>
        </w:rPr>
        <w:t xml:space="preserve"> characters</w:t>
      </w:r>
      <w:r w:rsidRPr="008B3004">
        <w:t>.</w:t>
      </w:r>
    </w:p>
    <w:p w14:paraId="1DCE5153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Album</w:t>
      </w:r>
      <w:r w:rsidRPr="008B3004">
        <w:t xml:space="preserve"> </w:t>
      </w:r>
      <w:r w:rsidRPr="008B3004">
        <w:rPr>
          <w:b/>
          <w:bCs/>
        </w:rPr>
        <w:t>Price</w:t>
      </w:r>
      <w:r w:rsidRPr="008B3004">
        <w:t xml:space="preserve"> must </w:t>
      </w:r>
      <w:r>
        <w:t xml:space="preserve">be </w:t>
      </w:r>
      <w:r w:rsidRPr="009A036F">
        <w:rPr>
          <w:b/>
          <w:bCs/>
        </w:rPr>
        <w:t>numeric</w:t>
      </w:r>
      <w:r>
        <w:t xml:space="preserve"> and </w:t>
      </w:r>
      <w:r w:rsidRPr="009A036F">
        <w:rPr>
          <w:b/>
          <w:bCs/>
        </w:rPr>
        <w:t>more than 0</w:t>
      </w:r>
      <w:r w:rsidRPr="008B3004">
        <w:t>.</w:t>
      </w:r>
    </w:p>
    <w:p w14:paraId="0F128CA9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 xml:space="preserve">Album Stock </w:t>
      </w:r>
      <w:r w:rsidRPr="009A036F">
        <w:t>must</w:t>
      </w:r>
      <w:r>
        <w:rPr>
          <w:b/>
          <w:bCs/>
        </w:rPr>
        <w:t xml:space="preserve"> more than 0.</w:t>
      </w:r>
    </w:p>
    <w:p w14:paraId="55AAE903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Artist Name</w:t>
      </w:r>
      <w:r w:rsidRPr="008B3004">
        <w:t xml:space="preserve"> must be </w:t>
      </w:r>
      <w:r w:rsidRPr="008B3004">
        <w:rPr>
          <w:b/>
          <w:bCs/>
        </w:rPr>
        <w:t>chosen</w:t>
      </w:r>
      <w:r w:rsidRPr="008B3004">
        <w:t>.</w:t>
      </w:r>
    </w:p>
    <w:p w14:paraId="18BA0C15" w14:textId="77777777" w:rsidR="005F47B6" w:rsidRPr="00481CB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bookmarkStart w:id="1" w:name="_Hlk104275515"/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Cancel Button</w:t>
      </w:r>
      <w:r w:rsidRPr="00A96903">
        <w:rPr>
          <w:rFonts w:eastAsia="Calibri"/>
        </w:rPr>
        <w:t xml:space="preserve">, then it will make them go to </w:t>
      </w:r>
      <w:r w:rsidRPr="00A96903">
        <w:rPr>
          <w:rFonts w:eastAsia="Calibri"/>
          <w:b/>
          <w:bCs/>
        </w:rPr>
        <w:t xml:space="preserve">initial state of the </w:t>
      </w:r>
      <w:r>
        <w:rPr>
          <w:rFonts w:eastAsia="Calibri"/>
          <w:b/>
          <w:bCs/>
        </w:rPr>
        <w:t>Manage Album Form (Figure 19).</w:t>
      </w:r>
    </w:p>
    <w:p w14:paraId="346E3C00" w14:textId="77777777" w:rsidR="005F47B6" w:rsidRPr="00481CB4" w:rsidRDefault="005F47B6" w:rsidP="005F47B6">
      <w:pPr>
        <w:pStyle w:val="ListParagraph"/>
        <w:spacing w:line="360" w:lineRule="auto"/>
        <w:ind w:left="1134"/>
        <w:jc w:val="both"/>
      </w:pPr>
    </w:p>
    <w:p w14:paraId="04009296" w14:textId="77777777" w:rsidR="005F47B6" w:rsidRPr="00481CB4" w:rsidRDefault="005F47B6" w:rsidP="005F47B6">
      <w:pPr>
        <w:spacing w:line="360" w:lineRule="auto"/>
        <w:jc w:val="center"/>
      </w:pPr>
      <w:r w:rsidRPr="00A96903">
        <w:rPr>
          <w:noProof/>
        </w:rPr>
        <w:drawing>
          <wp:inline distT="0" distB="0" distL="0" distR="0" wp14:anchorId="3D52B4DE" wp14:editId="28F18B09">
            <wp:extent cx="3780000" cy="3780000"/>
            <wp:effectExtent l="19050" t="19050" r="11430" b="11430"/>
            <wp:docPr id="20" name="Picture 2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43C04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Insert Button Click</w:t>
      </w:r>
    </w:p>
    <w:p w14:paraId="2E7F2FC9" w14:textId="77777777" w:rsidR="005F47B6" w:rsidRPr="00A96903" w:rsidRDefault="005F47B6" w:rsidP="005F47B6">
      <w:pPr>
        <w:pStyle w:val="ListParagraph"/>
        <w:spacing w:line="360" w:lineRule="auto"/>
        <w:ind w:left="1134"/>
        <w:jc w:val="center"/>
      </w:pPr>
    </w:p>
    <w:p w14:paraId="6058ECB0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>If</w:t>
      </w:r>
      <w:r w:rsidRPr="00A96903">
        <w:rPr>
          <w:rFonts w:eastAsia="Calibri"/>
        </w:rPr>
        <w:t xml:space="preserve"> 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 w:rsidRPr="00A96903">
        <w:rPr>
          <w:rFonts w:eastAsia="Calibri"/>
          <w:b/>
          <w:bCs/>
        </w:rPr>
        <w:t>insert the values to the database</w:t>
      </w:r>
      <w:r w:rsidRPr="00A96903">
        <w:rPr>
          <w:rFonts w:eastAsia="Calibri"/>
        </w:rPr>
        <w:t>, and show a message:</w:t>
      </w:r>
    </w:p>
    <w:p w14:paraId="4E7CFE65" w14:textId="77777777" w:rsidR="005F47B6" w:rsidRDefault="005F47B6" w:rsidP="005F47B6">
      <w:pPr>
        <w:spacing w:line="360" w:lineRule="auto"/>
        <w:jc w:val="center"/>
      </w:pPr>
      <w:r w:rsidRPr="00F84AC7">
        <w:rPr>
          <w:noProof/>
        </w:rPr>
        <w:drawing>
          <wp:inline distT="0" distB="0" distL="0" distR="0" wp14:anchorId="556F8F57" wp14:editId="33DAE9DA">
            <wp:extent cx="2592000" cy="1269900"/>
            <wp:effectExtent l="19050" t="19050" r="18415" b="2603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6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83618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Insert Data</w:t>
      </w:r>
    </w:p>
    <w:p w14:paraId="0380028D" w14:textId="77777777" w:rsidR="005F47B6" w:rsidRPr="00A55C18" w:rsidRDefault="005F47B6" w:rsidP="005F47B6">
      <w:pPr>
        <w:spacing w:line="360" w:lineRule="auto"/>
        <w:jc w:val="center"/>
      </w:pPr>
    </w:p>
    <w:p w14:paraId="60EE87CE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lastRenderedPageBreak/>
        <w:t xml:space="preserve">Then </w:t>
      </w:r>
      <w:r w:rsidRPr="00F84AC7">
        <w:rPr>
          <w:rFonts w:eastAsia="Calibri"/>
        </w:rPr>
        <w:t xml:space="preserve">the table will be </w:t>
      </w:r>
      <w:r w:rsidRPr="00F84AC7">
        <w:rPr>
          <w:rFonts w:eastAsia="Calibri"/>
          <w:b/>
          <w:bCs/>
        </w:rPr>
        <w:t>refresh and shown the new inserted data</w:t>
      </w:r>
      <w:r>
        <w:rPr>
          <w:rFonts w:eastAsia="Calibri"/>
          <w:b/>
          <w:bCs/>
        </w:rPr>
        <w:t>.</w:t>
      </w:r>
    </w:p>
    <w:bookmarkEnd w:id="1"/>
    <w:p w14:paraId="39DCC699" w14:textId="77777777" w:rsidR="005F47B6" w:rsidRPr="00F84AC7" w:rsidRDefault="005F47B6" w:rsidP="005F47B6">
      <w:pPr>
        <w:pStyle w:val="ListParagraph"/>
        <w:spacing w:line="360" w:lineRule="auto"/>
        <w:ind w:left="1134"/>
        <w:jc w:val="both"/>
      </w:pPr>
    </w:p>
    <w:p w14:paraId="65BBB079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9F3E00">
        <w:rPr>
          <w:b/>
          <w:bCs/>
        </w:rPr>
        <w:t>Update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6C6E0A70" w14:textId="77777777" w:rsidR="005F47B6" w:rsidRPr="009F3E00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t xml:space="preserve">Admin </w:t>
      </w:r>
      <w:r w:rsidRPr="009F3E00">
        <w:rPr>
          <w:rFonts w:eastAsia="Calibri"/>
        </w:rPr>
        <w:t xml:space="preserve">can only click, </w:t>
      </w:r>
      <w:r w:rsidRPr="009F3E00">
        <w:rPr>
          <w:rFonts w:eastAsia="Calibri"/>
          <w:b/>
          <w:bCs/>
        </w:rPr>
        <w:t xml:space="preserve">Submit </w:t>
      </w:r>
      <w:r w:rsidRPr="009F3E00">
        <w:rPr>
          <w:rFonts w:eastAsia="Calibri"/>
        </w:rPr>
        <w:t xml:space="preserve">or </w:t>
      </w:r>
      <w:r w:rsidRPr="009F3E00">
        <w:rPr>
          <w:rFonts w:eastAsia="Calibri"/>
          <w:b/>
          <w:bCs/>
        </w:rPr>
        <w:t>Cancel</w:t>
      </w:r>
      <w:r w:rsidRPr="009F3E00">
        <w:rPr>
          <w:rFonts w:eastAsia="Calibri"/>
        </w:rPr>
        <w:t>.</w:t>
      </w:r>
    </w:p>
    <w:p w14:paraId="54936DE3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rPr>
          <w:b/>
          <w:bCs/>
        </w:rPr>
        <w:t>Album</w:t>
      </w:r>
      <w:r w:rsidRPr="008B3004">
        <w:t xml:space="preserve"> </w:t>
      </w:r>
      <w:r w:rsidRPr="008B3004">
        <w:rPr>
          <w:b/>
          <w:bCs/>
        </w:rPr>
        <w:t>ID</w:t>
      </w:r>
      <w:r w:rsidRPr="008B3004">
        <w:t xml:space="preserve"> is </w:t>
      </w:r>
      <w:r w:rsidRPr="008B3004">
        <w:rPr>
          <w:b/>
          <w:bCs/>
        </w:rPr>
        <w:t>not</w:t>
      </w:r>
      <w:r w:rsidRPr="008B3004">
        <w:t xml:space="preserve"> </w:t>
      </w:r>
      <w:r w:rsidRPr="008B3004">
        <w:rPr>
          <w:b/>
          <w:bCs/>
        </w:rPr>
        <w:t>empty</w:t>
      </w:r>
      <w:r w:rsidRPr="008B3004">
        <w:t xml:space="preserve"> (by click a row in </w:t>
      </w:r>
      <w:r>
        <w:t>album</w:t>
      </w:r>
      <w:r w:rsidRPr="008B3004">
        <w:t xml:space="preserve"> table).</w:t>
      </w:r>
    </w:p>
    <w:p w14:paraId="36EB7967" w14:textId="77777777" w:rsidR="005F47B6" w:rsidRPr="008B3004" w:rsidRDefault="005F47B6" w:rsidP="005F47B6">
      <w:pPr>
        <w:pStyle w:val="ListParagraph"/>
        <w:spacing w:line="360" w:lineRule="auto"/>
        <w:ind w:left="1134"/>
        <w:jc w:val="both"/>
      </w:pPr>
    </w:p>
    <w:p w14:paraId="029D3964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drawing>
          <wp:inline distT="0" distB="0" distL="0" distR="0" wp14:anchorId="704A2396" wp14:editId="67443810">
            <wp:extent cx="2592000" cy="1263319"/>
            <wp:effectExtent l="19050" t="19050" r="18415" b="13335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"/>
                    <a:stretch/>
                  </pic:blipFill>
                  <pic:spPr bwMode="auto">
                    <a:xfrm>
                      <a:off x="0" y="0"/>
                      <a:ext cx="2592000" cy="1263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640D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Choose </w:t>
      </w:r>
      <w:r>
        <w:rPr>
          <w:rFonts w:ascii="Times New Roman" w:hAnsi="Times New Roman" w:cs="Times New Roman"/>
          <w:sz w:val="24"/>
          <w:szCs w:val="24"/>
        </w:rPr>
        <w:t>Album</w:t>
      </w:r>
      <w:r w:rsidRPr="008B3004">
        <w:rPr>
          <w:rFonts w:ascii="Times New Roman" w:hAnsi="Times New Roman" w:cs="Times New Roman"/>
          <w:sz w:val="24"/>
          <w:szCs w:val="24"/>
        </w:rPr>
        <w:t xml:space="preserve"> Warning</w:t>
      </w:r>
    </w:p>
    <w:p w14:paraId="379E45CE" w14:textId="77777777" w:rsidR="005F47B6" w:rsidRPr="00A55C18" w:rsidRDefault="005F47B6" w:rsidP="005F47B6"/>
    <w:p w14:paraId="4DE8BCB6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Album Name</w:t>
      </w:r>
      <w:r w:rsidRPr="008B3004">
        <w:t xml:space="preserve"> must consist of </w:t>
      </w:r>
      <w:r>
        <w:rPr>
          <w:b/>
          <w:bCs/>
        </w:rPr>
        <w:t>5</w:t>
      </w:r>
      <w:r w:rsidRPr="008B3004">
        <w:rPr>
          <w:b/>
          <w:bCs/>
        </w:rPr>
        <w:t xml:space="preserve"> - </w:t>
      </w:r>
      <w:r>
        <w:rPr>
          <w:b/>
          <w:bCs/>
        </w:rPr>
        <w:t>30</w:t>
      </w:r>
      <w:r w:rsidRPr="008B3004">
        <w:rPr>
          <w:b/>
          <w:bCs/>
        </w:rPr>
        <w:t xml:space="preserve"> characters</w:t>
      </w:r>
      <w:r w:rsidRPr="008B3004">
        <w:t>.</w:t>
      </w:r>
    </w:p>
    <w:p w14:paraId="749C79E4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Album</w:t>
      </w:r>
      <w:r w:rsidRPr="008B3004">
        <w:t xml:space="preserve"> </w:t>
      </w:r>
      <w:r w:rsidRPr="008B3004">
        <w:rPr>
          <w:b/>
          <w:bCs/>
        </w:rPr>
        <w:t>Price</w:t>
      </w:r>
      <w:r w:rsidRPr="008B3004">
        <w:t xml:space="preserve"> must </w:t>
      </w:r>
      <w:r>
        <w:t xml:space="preserve">be </w:t>
      </w:r>
      <w:r w:rsidRPr="009A036F">
        <w:rPr>
          <w:b/>
          <w:bCs/>
        </w:rPr>
        <w:t>numeric</w:t>
      </w:r>
      <w:r>
        <w:t xml:space="preserve"> and </w:t>
      </w:r>
      <w:r w:rsidRPr="009A036F">
        <w:rPr>
          <w:b/>
          <w:bCs/>
        </w:rPr>
        <w:t>more than 0</w:t>
      </w:r>
      <w:r w:rsidRPr="008B3004">
        <w:t>.</w:t>
      </w:r>
    </w:p>
    <w:p w14:paraId="31FD0F9F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 xml:space="preserve">Album Stock </w:t>
      </w:r>
      <w:r w:rsidRPr="009A036F">
        <w:t>must</w:t>
      </w:r>
      <w:r>
        <w:rPr>
          <w:b/>
          <w:bCs/>
        </w:rPr>
        <w:t xml:space="preserve"> more than 0.</w:t>
      </w:r>
    </w:p>
    <w:p w14:paraId="544D20E6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Artist Name</w:t>
      </w:r>
      <w:r w:rsidRPr="008B3004">
        <w:t xml:space="preserve"> must be </w:t>
      </w:r>
      <w:r w:rsidRPr="008B3004">
        <w:rPr>
          <w:b/>
          <w:bCs/>
        </w:rPr>
        <w:t>chosen</w:t>
      </w:r>
      <w:r w:rsidRPr="008B3004">
        <w:t>.</w:t>
      </w:r>
    </w:p>
    <w:p w14:paraId="2DF4051A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Cancel Button</w:t>
      </w:r>
      <w:r w:rsidRPr="00A96903">
        <w:rPr>
          <w:rFonts w:eastAsia="Calibri"/>
        </w:rPr>
        <w:t xml:space="preserve">, then it will make them go to </w:t>
      </w:r>
      <w:r w:rsidRPr="00A96903">
        <w:rPr>
          <w:rFonts w:eastAsia="Calibri"/>
          <w:b/>
          <w:bCs/>
        </w:rPr>
        <w:t xml:space="preserve">initial state of the </w:t>
      </w:r>
      <w:r>
        <w:rPr>
          <w:rFonts w:eastAsia="Calibri"/>
          <w:b/>
          <w:bCs/>
        </w:rPr>
        <w:t>Manage Album Form (Figure 19).</w:t>
      </w:r>
    </w:p>
    <w:p w14:paraId="05747F5B" w14:textId="77777777" w:rsidR="005F47B6" w:rsidRPr="00A55C18" w:rsidRDefault="005F47B6" w:rsidP="005F47B6">
      <w:pPr>
        <w:spacing w:line="360" w:lineRule="auto"/>
        <w:jc w:val="center"/>
      </w:pPr>
      <w:r w:rsidRPr="00A96903">
        <w:rPr>
          <w:noProof/>
        </w:rPr>
        <w:lastRenderedPageBreak/>
        <w:drawing>
          <wp:inline distT="0" distB="0" distL="0" distR="0" wp14:anchorId="3F27A058" wp14:editId="6E3F2456">
            <wp:extent cx="3775679" cy="3767049"/>
            <wp:effectExtent l="19050" t="19050" r="15875" b="24130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79" cy="3767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66F6B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Update Button Click</w:t>
      </w:r>
    </w:p>
    <w:p w14:paraId="662D3FE6" w14:textId="77777777" w:rsidR="005F47B6" w:rsidRPr="00A96903" w:rsidRDefault="005F47B6" w:rsidP="005F47B6">
      <w:pPr>
        <w:pStyle w:val="ListParagraph"/>
        <w:spacing w:line="360" w:lineRule="auto"/>
        <w:ind w:left="1134"/>
        <w:jc w:val="center"/>
      </w:pPr>
    </w:p>
    <w:p w14:paraId="70F94733" w14:textId="77777777" w:rsidR="005F47B6" w:rsidRPr="00A55C18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>If</w:t>
      </w:r>
      <w:r w:rsidRPr="00A96903">
        <w:rPr>
          <w:rFonts w:eastAsia="Calibri"/>
        </w:rPr>
        <w:t xml:space="preserve"> 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>
        <w:rPr>
          <w:rFonts w:eastAsia="Calibri"/>
          <w:b/>
          <w:bCs/>
        </w:rPr>
        <w:t>update</w:t>
      </w:r>
      <w:r w:rsidRPr="00A96903">
        <w:rPr>
          <w:rFonts w:eastAsia="Calibri"/>
          <w:b/>
          <w:bCs/>
        </w:rPr>
        <w:t xml:space="preserve"> the values to the database</w:t>
      </w:r>
      <w:r w:rsidRPr="00A96903">
        <w:rPr>
          <w:rFonts w:eastAsia="Calibri"/>
        </w:rPr>
        <w:t>, and show a message:</w:t>
      </w:r>
    </w:p>
    <w:p w14:paraId="262D57E8" w14:textId="77777777" w:rsidR="005F47B6" w:rsidRPr="00F84AC7" w:rsidRDefault="005F47B6" w:rsidP="005F47B6">
      <w:pPr>
        <w:pStyle w:val="ListParagraph"/>
        <w:spacing w:line="360" w:lineRule="auto"/>
        <w:ind w:left="1134"/>
        <w:jc w:val="both"/>
      </w:pPr>
    </w:p>
    <w:p w14:paraId="349213CF" w14:textId="77777777" w:rsidR="005F47B6" w:rsidRPr="00A55C18" w:rsidRDefault="005F47B6" w:rsidP="005F47B6">
      <w:pPr>
        <w:spacing w:line="360" w:lineRule="auto"/>
        <w:jc w:val="center"/>
      </w:pPr>
      <w:r w:rsidRPr="00F84AC7">
        <w:rPr>
          <w:noProof/>
        </w:rPr>
        <w:drawing>
          <wp:inline distT="0" distB="0" distL="0" distR="0" wp14:anchorId="0761E551" wp14:editId="51A70175">
            <wp:extent cx="2591750" cy="1269900"/>
            <wp:effectExtent l="19050" t="19050" r="18415" b="2603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750" cy="1269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0EAC56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Update Data</w:t>
      </w:r>
    </w:p>
    <w:p w14:paraId="44F64BAA" w14:textId="77777777" w:rsidR="005F47B6" w:rsidRPr="00F84AC7" w:rsidRDefault="005F47B6" w:rsidP="005F47B6">
      <w:pPr>
        <w:pStyle w:val="ListParagraph"/>
        <w:spacing w:line="360" w:lineRule="auto"/>
        <w:ind w:left="1134"/>
        <w:jc w:val="center"/>
      </w:pPr>
    </w:p>
    <w:p w14:paraId="37C18C3B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Then </w:t>
      </w:r>
      <w:r w:rsidRPr="00F84AC7">
        <w:rPr>
          <w:rFonts w:eastAsia="Calibri"/>
        </w:rPr>
        <w:t xml:space="preserve">the table will be </w:t>
      </w:r>
      <w:r w:rsidRPr="00F84AC7">
        <w:rPr>
          <w:rFonts w:eastAsia="Calibri"/>
          <w:b/>
          <w:bCs/>
        </w:rPr>
        <w:t xml:space="preserve">refresh and shown the new </w:t>
      </w:r>
      <w:r>
        <w:rPr>
          <w:rFonts w:eastAsia="Calibri"/>
          <w:b/>
          <w:bCs/>
        </w:rPr>
        <w:t>updated</w:t>
      </w:r>
      <w:r w:rsidRPr="00F84AC7">
        <w:rPr>
          <w:rFonts w:eastAsia="Calibri"/>
          <w:b/>
          <w:bCs/>
        </w:rPr>
        <w:t xml:space="preserve"> data</w:t>
      </w:r>
      <w:r>
        <w:rPr>
          <w:rFonts w:eastAsia="Calibri"/>
          <w:b/>
          <w:bCs/>
        </w:rPr>
        <w:t>.</w:t>
      </w:r>
    </w:p>
    <w:p w14:paraId="172D7440" w14:textId="77777777" w:rsidR="005F47B6" w:rsidRPr="009F3E00" w:rsidRDefault="005F47B6" w:rsidP="005F47B6">
      <w:pPr>
        <w:pStyle w:val="ListParagraph"/>
        <w:spacing w:line="360" w:lineRule="auto"/>
        <w:ind w:left="851"/>
        <w:jc w:val="both"/>
      </w:pPr>
    </w:p>
    <w:p w14:paraId="45D1734C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8B3004">
        <w:rPr>
          <w:b/>
          <w:bCs/>
        </w:rPr>
        <w:t>Remove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0F40FF5B" w14:textId="77777777" w:rsidR="005F47B6" w:rsidRPr="009F3E00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t xml:space="preserve">Admin </w:t>
      </w:r>
      <w:r w:rsidRPr="009F3E00">
        <w:rPr>
          <w:rFonts w:eastAsia="Calibri"/>
        </w:rPr>
        <w:t xml:space="preserve">can only click, </w:t>
      </w:r>
      <w:r w:rsidRPr="009F3E00">
        <w:rPr>
          <w:rFonts w:eastAsia="Calibri"/>
          <w:b/>
          <w:bCs/>
        </w:rPr>
        <w:t xml:space="preserve">Submit </w:t>
      </w:r>
      <w:r w:rsidRPr="009F3E00">
        <w:rPr>
          <w:rFonts w:eastAsia="Calibri"/>
        </w:rPr>
        <w:t xml:space="preserve">or </w:t>
      </w:r>
      <w:r w:rsidRPr="009F3E00">
        <w:rPr>
          <w:rFonts w:eastAsia="Calibri"/>
          <w:b/>
          <w:bCs/>
        </w:rPr>
        <w:t>Cancel</w:t>
      </w:r>
      <w:r w:rsidRPr="009F3E00">
        <w:rPr>
          <w:rFonts w:eastAsia="Calibri"/>
        </w:rPr>
        <w:t>.</w:t>
      </w:r>
    </w:p>
    <w:p w14:paraId="4B910A3E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rPr>
          <w:b/>
          <w:bCs/>
        </w:rPr>
        <w:t>Album</w:t>
      </w:r>
      <w:r w:rsidRPr="008B3004">
        <w:t xml:space="preserve"> </w:t>
      </w:r>
      <w:r w:rsidRPr="008B3004">
        <w:rPr>
          <w:b/>
          <w:bCs/>
        </w:rPr>
        <w:t>ID</w:t>
      </w:r>
      <w:r w:rsidRPr="008B3004">
        <w:t xml:space="preserve"> is </w:t>
      </w:r>
      <w:r w:rsidRPr="008B3004">
        <w:rPr>
          <w:b/>
          <w:bCs/>
        </w:rPr>
        <w:t>not</w:t>
      </w:r>
      <w:r w:rsidRPr="008B3004">
        <w:t xml:space="preserve"> </w:t>
      </w:r>
      <w:r w:rsidRPr="008B3004">
        <w:rPr>
          <w:b/>
          <w:bCs/>
        </w:rPr>
        <w:t>empty</w:t>
      </w:r>
      <w:r w:rsidRPr="008B3004">
        <w:t xml:space="preserve"> (by click a row in </w:t>
      </w:r>
      <w:r>
        <w:t>album</w:t>
      </w:r>
      <w:r w:rsidRPr="008B3004">
        <w:t xml:space="preserve"> table).</w:t>
      </w:r>
    </w:p>
    <w:p w14:paraId="1642D19B" w14:textId="77777777" w:rsidR="005F47B6" w:rsidRPr="006821B8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lastRenderedPageBreak/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Cancel Button</w:t>
      </w:r>
      <w:r w:rsidRPr="00A96903">
        <w:rPr>
          <w:rFonts w:eastAsia="Calibri"/>
        </w:rPr>
        <w:t xml:space="preserve">, then it will make them go to </w:t>
      </w:r>
      <w:r w:rsidRPr="00A96903">
        <w:rPr>
          <w:rFonts w:eastAsia="Calibri"/>
          <w:b/>
          <w:bCs/>
        </w:rPr>
        <w:t xml:space="preserve">initial state of the </w:t>
      </w:r>
      <w:r>
        <w:rPr>
          <w:rFonts w:eastAsia="Calibri"/>
          <w:b/>
          <w:bCs/>
        </w:rPr>
        <w:t>Manage Album Form (Figure 19).</w:t>
      </w:r>
    </w:p>
    <w:p w14:paraId="1C6FDC10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>
        <w:rPr>
          <w:rFonts w:eastAsia="Calibri"/>
          <w:b/>
          <w:bCs/>
        </w:rPr>
        <w:t>delete</w:t>
      </w:r>
      <w:r w:rsidRPr="00A96903">
        <w:rPr>
          <w:rFonts w:eastAsia="Calibri"/>
          <w:b/>
          <w:bCs/>
        </w:rPr>
        <w:t xml:space="preserve"> the </w:t>
      </w:r>
      <w:r>
        <w:rPr>
          <w:rFonts w:eastAsia="Calibri"/>
          <w:b/>
          <w:bCs/>
        </w:rPr>
        <w:t>data</w:t>
      </w:r>
      <w:r w:rsidRPr="00A96903">
        <w:rPr>
          <w:rFonts w:eastAsia="Calibri"/>
          <w:b/>
          <w:bCs/>
        </w:rPr>
        <w:t xml:space="preserve"> </w:t>
      </w:r>
      <w:r>
        <w:rPr>
          <w:rFonts w:eastAsia="Calibri"/>
          <w:b/>
          <w:bCs/>
        </w:rPr>
        <w:t>from the</w:t>
      </w:r>
      <w:r w:rsidRPr="00A96903">
        <w:rPr>
          <w:rFonts w:eastAsia="Calibri"/>
          <w:b/>
          <w:bCs/>
        </w:rPr>
        <w:t xml:space="preserve"> database</w:t>
      </w:r>
      <w:r w:rsidRPr="00A96903">
        <w:rPr>
          <w:rFonts w:eastAsia="Calibri"/>
        </w:rPr>
        <w:t xml:space="preserve">, </w:t>
      </w:r>
      <w:r>
        <w:rPr>
          <w:rFonts w:eastAsia="Calibri"/>
        </w:rPr>
        <w:t>and</w:t>
      </w:r>
      <w:r w:rsidRPr="009F3E00">
        <w:t xml:space="preserve"> it will show message:</w:t>
      </w:r>
    </w:p>
    <w:p w14:paraId="0A5A007F" w14:textId="77777777" w:rsidR="005F47B6" w:rsidRPr="00481CB4" w:rsidRDefault="005F47B6" w:rsidP="005F47B6">
      <w:pPr>
        <w:spacing w:line="360" w:lineRule="auto"/>
        <w:jc w:val="both"/>
      </w:pPr>
    </w:p>
    <w:p w14:paraId="39D1C1D5" w14:textId="77777777" w:rsidR="005F47B6" w:rsidRPr="006821B8" w:rsidRDefault="005F47B6" w:rsidP="005F47B6">
      <w:pPr>
        <w:spacing w:line="360" w:lineRule="auto"/>
        <w:jc w:val="center"/>
      </w:pPr>
      <w:r w:rsidRPr="0009394E">
        <w:rPr>
          <w:noProof/>
        </w:rPr>
        <w:drawing>
          <wp:inline distT="0" distB="0" distL="0" distR="0" wp14:anchorId="0EEFC5B7" wp14:editId="1F80B9A6">
            <wp:extent cx="2592000" cy="1287334"/>
            <wp:effectExtent l="19050" t="19050" r="18415" b="2730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87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5DCF9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Insert Data</w:t>
      </w:r>
    </w:p>
    <w:p w14:paraId="5EFB1911" w14:textId="77777777" w:rsidR="005F47B6" w:rsidRDefault="005F47B6" w:rsidP="005F47B6">
      <w:pPr>
        <w:pStyle w:val="ListParagraph"/>
        <w:spacing w:line="360" w:lineRule="auto"/>
        <w:ind w:left="1134"/>
        <w:jc w:val="center"/>
      </w:pPr>
    </w:p>
    <w:p w14:paraId="61FD8E7F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 w:rsidRPr="0009394E">
        <w:t xml:space="preserve">Then the table will be </w:t>
      </w:r>
      <w:r w:rsidRPr="00743F47">
        <w:rPr>
          <w:b/>
          <w:bCs/>
        </w:rPr>
        <w:t>refresh and shown the all the data after deletion</w:t>
      </w:r>
      <w:r w:rsidRPr="0009394E">
        <w:t>.</w:t>
      </w:r>
    </w:p>
    <w:p w14:paraId="57507880" w14:textId="77777777" w:rsidR="005F47B6" w:rsidRDefault="005F47B6" w:rsidP="005F47B6">
      <w:pPr>
        <w:spacing w:line="360" w:lineRule="auto"/>
        <w:ind w:left="850"/>
        <w:jc w:val="both"/>
      </w:pPr>
      <w:r w:rsidRPr="0009394E">
        <w:t>(</w:t>
      </w:r>
      <w:r w:rsidRPr="0009394E">
        <w:rPr>
          <w:b/>
          <w:bCs/>
        </w:rPr>
        <w:t>additional note</w:t>
      </w:r>
      <w:r w:rsidRPr="0009394E">
        <w:t xml:space="preserve">: </w:t>
      </w:r>
      <w:r w:rsidRPr="0009394E">
        <w:rPr>
          <w:b/>
          <w:bCs/>
        </w:rPr>
        <w:t>every error</w:t>
      </w:r>
      <w:r w:rsidRPr="0009394E">
        <w:t xml:space="preserve"> occurrence will be shown on error message Alert).</w:t>
      </w:r>
    </w:p>
    <w:p w14:paraId="452BA296" w14:textId="77777777" w:rsidR="005F47B6" w:rsidRPr="0009394E" w:rsidRDefault="005F47B6" w:rsidP="005F47B6">
      <w:pPr>
        <w:spacing w:line="360" w:lineRule="auto"/>
        <w:ind w:left="850"/>
        <w:jc w:val="both"/>
      </w:pPr>
    </w:p>
    <w:bookmarkEnd w:id="0"/>
    <w:p w14:paraId="36093766" w14:textId="77777777" w:rsidR="005F47B6" w:rsidRDefault="005F47B6" w:rsidP="005F47B6">
      <w:pPr>
        <w:rPr>
          <w:b/>
        </w:rPr>
      </w:pPr>
      <w:r>
        <w:rPr>
          <w:b/>
        </w:rPr>
        <w:br w:type="page"/>
      </w:r>
    </w:p>
    <w:p w14:paraId="1A9F14E8" w14:textId="77777777" w:rsidR="005F47B6" w:rsidRPr="0009394E" w:rsidRDefault="005F47B6" w:rsidP="005F47B6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rPr>
          <w:b/>
        </w:rPr>
        <w:lastRenderedPageBreak/>
        <w:t>Manage Artist Form</w:t>
      </w:r>
    </w:p>
    <w:p w14:paraId="63F1BB61" w14:textId="77777777" w:rsidR="005F47B6" w:rsidRDefault="005F47B6" w:rsidP="005F47B6">
      <w:pPr>
        <w:pStyle w:val="ListParagraph"/>
        <w:spacing w:line="360" w:lineRule="auto"/>
        <w:ind w:left="284" w:firstLine="283"/>
        <w:jc w:val="both"/>
      </w:pPr>
      <w:r w:rsidRPr="008B3004">
        <w:rPr>
          <w:b/>
          <w:bCs/>
        </w:rPr>
        <w:t>Manage</w:t>
      </w:r>
      <w:r w:rsidRPr="008B3004">
        <w:t xml:space="preserve"> </w:t>
      </w:r>
      <w:r>
        <w:rPr>
          <w:b/>
          <w:bCs/>
        </w:rPr>
        <w:t>Artist</w:t>
      </w:r>
      <w:r w:rsidRPr="008B3004">
        <w:t xml:space="preserve"> </w:t>
      </w:r>
      <w:r w:rsidRPr="008B3004">
        <w:rPr>
          <w:b/>
          <w:bCs/>
        </w:rPr>
        <w:t>Form</w:t>
      </w:r>
      <w:r w:rsidRPr="008B3004">
        <w:t xml:space="preserve"> is made for admin to manage </w:t>
      </w:r>
      <w:r>
        <w:t>artist</w:t>
      </w:r>
      <w:r w:rsidRPr="008B3004">
        <w:t xml:space="preserve">. Admin can do </w:t>
      </w:r>
      <w:r w:rsidRPr="008B3004">
        <w:rPr>
          <w:b/>
          <w:bCs/>
        </w:rPr>
        <w:t>insert</w:t>
      </w:r>
      <w:r w:rsidRPr="008B3004">
        <w:t xml:space="preserve"> new </w:t>
      </w:r>
      <w:r>
        <w:t>artist</w:t>
      </w:r>
      <w:r w:rsidRPr="008B3004">
        <w:t xml:space="preserve">, </w:t>
      </w:r>
      <w:r w:rsidRPr="008B3004">
        <w:rPr>
          <w:b/>
          <w:bCs/>
        </w:rPr>
        <w:t>update</w:t>
      </w:r>
      <w:r w:rsidRPr="008B3004">
        <w:t xml:space="preserve"> any existing </w:t>
      </w:r>
      <w:r>
        <w:t>artist</w:t>
      </w:r>
      <w:r w:rsidRPr="008B3004">
        <w:t xml:space="preserve"> data,</w:t>
      </w:r>
      <w:r>
        <w:t xml:space="preserve"> and</w:t>
      </w:r>
      <w:r w:rsidRPr="008B3004">
        <w:t xml:space="preserve"> </w:t>
      </w:r>
      <w:r w:rsidRPr="008B3004">
        <w:rPr>
          <w:b/>
          <w:bCs/>
        </w:rPr>
        <w:t>remove</w:t>
      </w:r>
      <w:r w:rsidRPr="008B3004">
        <w:t>/</w:t>
      </w:r>
      <w:r w:rsidRPr="008B3004">
        <w:rPr>
          <w:b/>
          <w:bCs/>
        </w:rPr>
        <w:t>delete</w:t>
      </w:r>
      <w:r w:rsidRPr="008B3004">
        <w:t xml:space="preserve"> </w:t>
      </w:r>
      <w:r>
        <w:t>artist</w:t>
      </w:r>
      <w:r w:rsidRPr="008B3004">
        <w:t xml:space="preserve">. This form is made with </w:t>
      </w:r>
      <w:r>
        <w:rPr>
          <w:b/>
          <w:bCs/>
        </w:rPr>
        <w:t>Window</w:t>
      </w:r>
      <w:r w:rsidRPr="008B3004">
        <w:t>.</w:t>
      </w:r>
    </w:p>
    <w:p w14:paraId="4BAE73CB" w14:textId="77777777" w:rsidR="005F47B6" w:rsidRPr="008B3004" w:rsidRDefault="005F47B6" w:rsidP="005F47B6">
      <w:pPr>
        <w:pStyle w:val="ListParagraph"/>
        <w:spacing w:line="360" w:lineRule="auto"/>
        <w:ind w:left="284" w:firstLine="283"/>
        <w:jc w:val="both"/>
      </w:pPr>
    </w:p>
    <w:p w14:paraId="7E9D20BD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9468F1">
        <w:rPr>
          <w:noProof/>
        </w:rPr>
        <w:drawing>
          <wp:inline distT="0" distB="0" distL="0" distR="0" wp14:anchorId="285EE9AD" wp14:editId="5C37598D">
            <wp:extent cx="3775679" cy="3780000"/>
            <wp:effectExtent l="19050" t="19050" r="15875" b="1143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79" cy="378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FDE55F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Manage </w:t>
      </w:r>
      <w:r>
        <w:rPr>
          <w:rFonts w:ascii="Times New Roman" w:hAnsi="Times New Roman" w:cs="Times New Roman"/>
          <w:sz w:val="24"/>
          <w:szCs w:val="24"/>
        </w:rPr>
        <w:t>Artist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6355714F" w14:textId="77777777" w:rsidR="005F47B6" w:rsidRPr="00481CB4" w:rsidRDefault="005F47B6" w:rsidP="005F47B6"/>
    <w:p w14:paraId="5FE8D105" w14:textId="77777777" w:rsidR="005F47B6" w:rsidRPr="008B3004" w:rsidRDefault="005F47B6" w:rsidP="005F47B6">
      <w:pPr>
        <w:pStyle w:val="ListParagraph"/>
        <w:spacing w:line="360" w:lineRule="auto"/>
        <w:ind w:left="284"/>
        <w:jc w:val="both"/>
      </w:pPr>
      <w:r w:rsidRPr="008B3004">
        <w:rPr>
          <w:b/>
          <w:bCs/>
        </w:rPr>
        <w:t>Components</w:t>
      </w:r>
      <w:r w:rsidRPr="008B3004">
        <w:t>:</w:t>
      </w:r>
    </w:p>
    <w:p w14:paraId="01A7872F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Label</w:t>
      </w:r>
      <w:r w:rsidRPr="008B3004">
        <w:t xml:space="preserve"> for Title</w:t>
      </w:r>
      <w:r>
        <w:t>, Artist ID, and Artist Name</w:t>
      </w:r>
      <w:r w:rsidRPr="008B3004">
        <w:t>.</w:t>
      </w:r>
    </w:p>
    <w:p w14:paraId="12F9CBCD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Table</w:t>
      </w:r>
      <w:r>
        <w:rPr>
          <w:b/>
          <w:bCs/>
        </w:rPr>
        <w:t>View</w:t>
      </w:r>
      <w:r w:rsidRPr="008B3004">
        <w:t xml:space="preserve"> for </w:t>
      </w:r>
      <w:r>
        <w:t>Artist</w:t>
      </w:r>
      <w:r w:rsidRPr="008B3004">
        <w:t xml:space="preserve"> Table.</w:t>
      </w:r>
    </w:p>
    <w:p w14:paraId="140C3405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TextField</w:t>
      </w:r>
      <w:r w:rsidRPr="008B3004">
        <w:t xml:space="preserve"> for input </w:t>
      </w:r>
      <w:r>
        <w:t>Artist</w:t>
      </w:r>
      <w:r w:rsidRPr="008B3004">
        <w:t xml:space="preserve"> ID (</w:t>
      </w:r>
      <w:r w:rsidRPr="008B3004">
        <w:rPr>
          <w:b/>
          <w:bCs/>
        </w:rPr>
        <w:t>read</w:t>
      </w:r>
      <w:r w:rsidRPr="008B3004">
        <w:t>-</w:t>
      </w:r>
      <w:r w:rsidRPr="008B3004">
        <w:rPr>
          <w:b/>
          <w:bCs/>
        </w:rPr>
        <w:t>only</w:t>
      </w:r>
      <w:r w:rsidRPr="008B3004">
        <w:t>)</w:t>
      </w:r>
      <w:r>
        <w:t xml:space="preserve"> and Artist Name</w:t>
      </w:r>
      <w:r w:rsidRPr="008B3004">
        <w:t>.</w:t>
      </w:r>
    </w:p>
    <w:p w14:paraId="333459CE" w14:textId="77777777" w:rsidR="005F47B6" w:rsidRPr="008B3004" w:rsidRDefault="005F47B6" w:rsidP="005F47B6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</w:pPr>
      <w:r w:rsidRPr="008B3004">
        <w:rPr>
          <w:b/>
          <w:bCs/>
        </w:rPr>
        <w:t>Button</w:t>
      </w:r>
      <w:r w:rsidRPr="008B3004">
        <w:t xml:space="preserve"> for </w:t>
      </w:r>
      <w:r w:rsidRPr="004E37A3">
        <w:t>Insert, Update, Delete, Submit, and Cancel</w:t>
      </w:r>
      <w:r w:rsidRPr="008B3004">
        <w:t>.</w:t>
      </w:r>
    </w:p>
    <w:p w14:paraId="7A65F595" w14:textId="77777777" w:rsidR="005F47B6" w:rsidRPr="008B3004" w:rsidRDefault="005F47B6" w:rsidP="005F47B6">
      <w:pPr>
        <w:pStyle w:val="ListParagraph"/>
        <w:spacing w:line="360" w:lineRule="auto"/>
        <w:ind w:left="567"/>
        <w:jc w:val="both"/>
      </w:pPr>
    </w:p>
    <w:p w14:paraId="348B5119" w14:textId="77777777" w:rsidR="005F47B6" w:rsidRPr="008B3004" w:rsidRDefault="005F47B6" w:rsidP="005F47B6">
      <w:pPr>
        <w:spacing w:line="360" w:lineRule="auto"/>
        <w:ind w:left="284"/>
        <w:jc w:val="both"/>
      </w:pPr>
      <w:r w:rsidRPr="008B3004">
        <w:rPr>
          <w:b/>
          <w:bCs/>
        </w:rPr>
        <w:t>Description</w:t>
      </w:r>
      <w:r w:rsidRPr="008B3004">
        <w:t>:</w:t>
      </w:r>
    </w:p>
    <w:p w14:paraId="5FB306F8" w14:textId="77777777" w:rsidR="005F47B6" w:rsidRPr="008B3004" w:rsidRDefault="005F47B6" w:rsidP="005F47B6">
      <w:pPr>
        <w:pStyle w:val="ListParagraph"/>
        <w:numPr>
          <w:ilvl w:val="0"/>
          <w:numId w:val="35"/>
        </w:numPr>
        <w:spacing w:line="360" w:lineRule="auto"/>
        <w:ind w:left="567" w:hanging="283"/>
        <w:jc w:val="both"/>
      </w:pPr>
      <w:r w:rsidRPr="008B3004">
        <w:t xml:space="preserve">All the fields can be edited </w:t>
      </w:r>
      <w:r w:rsidRPr="008B3004">
        <w:rPr>
          <w:b/>
          <w:bCs/>
        </w:rPr>
        <w:t>except</w:t>
      </w:r>
      <w:r w:rsidRPr="008B3004">
        <w:t xml:space="preserve"> for </w:t>
      </w:r>
      <w:r>
        <w:t>Artist</w:t>
      </w:r>
      <w:r w:rsidRPr="008B3004">
        <w:t xml:space="preserve"> ID.</w:t>
      </w:r>
    </w:p>
    <w:p w14:paraId="721F3E98" w14:textId="77777777" w:rsidR="005F47B6" w:rsidRPr="008B3004" w:rsidRDefault="005F47B6" w:rsidP="005F47B6">
      <w:pPr>
        <w:pStyle w:val="ListParagraph"/>
        <w:numPr>
          <w:ilvl w:val="0"/>
          <w:numId w:val="35"/>
        </w:numPr>
        <w:spacing w:line="360" w:lineRule="auto"/>
        <w:ind w:left="567" w:hanging="283"/>
        <w:jc w:val="both"/>
      </w:pPr>
      <w:r w:rsidRPr="008B3004">
        <w:t xml:space="preserve">Admin can do </w:t>
      </w:r>
      <w:r w:rsidRPr="008B3004">
        <w:rPr>
          <w:b/>
          <w:bCs/>
        </w:rPr>
        <w:t>Insert</w:t>
      </w:r>
      <w:r w:rsidRPr="008B3004">
        <w:t xml:space="preserve">, </w:t>
      </w:r>
      <w:r w:rsidRPr="008B3004">
        <w:rPr>
          <w:b/>
          <w:bCs/>
        </w:rPr>
        <w:t>Update</w:t>
      </w:r>
      <w:r w:rsidRPr="008B3004">
        <w:t>,</w:t>
      </w:r>
      <w:r>
        <w:t xml:space="preserve"> and</w:t>
      </w:r>
      <w:r w:rsidRPr="008B3004">
        <w:t xml:space="preserve"> </w:t>
      </w:r>
      <w:r w:rsidRPr="008B3004">
        <w:rPr>
          <w:b/>
          <w:bCs/>
        </w:rPr>
        <w:t>Delete</w:t>
      </w:r>
      <w:r>
        <w:t xml:space="preserve"> artist</w:t>
      </w:r>
      <w:r w:rsidRPr="008B3004">
        <w:t xml:space="preserve"> from database.</w:t>
      </w:r>
    </w:p>
    <w:p w14:paraId="33B139A4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8B3004">
        <w:rPr>
          <w:b/>
          <w:bCs/>
        </w:rPr>
        <w:t>Insert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30FD1C20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Admin </w:t>
      </w:r>
      <w:r w:rsidRPr="008460B8">
        <w:t xml:space="preserve">can only click, </w:t>
      </w:r>
      <w:r w:rsidRPr="008460B8">
        <w:rPr>
          <w:b/>
          <w:bCs/>
        </w:rPr>
        <w:t>Submit</w:t>
      </w:r>
      <w:r w:rsidRPr="008460B8">
        <w:t xml:space="preserve"> or </w:t>
      </w:r>
      <w:r w:rsidRPr="008460B8">
        <w:rPr>
          <w:b/>
          <w:bCs/>
        </w:rPr>
        <w:t>Cancel</w:t>
      </w:r>
      <w:r w:rsidRPr="008460B8">
        <w:t>.</w:t>
      </w:r>
    </w:p>
    <w:p w14:paraId="792CBF67" w14:textId="77777777" w:rsidR="005F47B6" w:rsidRPr="00994B51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 w:rsidRPr="008460B8">
        <w:t>Admin can input</w:t>
      </w:r>
      <w:r w:rsidRPr="008460B8">
        <w:rPr>
          <w:b/>
          <w:bCs/>
        </w:rPr>
        <w:t xml:space="preserve"> All the input field </w:t>
      </w:r>
      <w:r w:rsidRPr="008460B8">
        <w:t>except</w:t>
      </w:r>
      <w:r w:rsidRPr="008460B8">
        <w:rPr>
          <w:b/>
          <w:bCs/>
        </w:rPr>
        <w:t xml:space="preserve"> </w:t>
      </w:r>
      <w:r>
        <w:rPr>
          <w:b/>
          <w:bCs/>
        </w:rPr>
        <w:t>Artist</w:t>
      </w:r>
      <w:r w:rsidRPr="008460B8">
        <w:rPr>
          <w:b/>
          <w:bCs/>
        </w:rPr>
        <w:t xml:space="preserve"> ID</w:t>
      </w:r>
      <w:r>
        <w:rPr>
          <w:b/>
          <w:bCs/>
        </w:rPr>
        <w:t>, Artist</w:t>
      </w:r>
      <w:r w:rsidRPr="008B3004">
        <w:rPr>
          <w:b/>
          <w:bCs/>
        </w:rPr>
        <w:t xml:space="preserve"> ID</w:t>
      </w:r>
      <w:r w:rsidRPr="008B3004">
        <w:t xml:space="preserve"> </w:t>
      </w:r>
      <w:r w:rsidRPr="008460B8">
        <w:t xml:space="preserve">will be auto </w:t>
      </w:r>
      <w:r>
        <w:t>increment.</w:t>
      </w:r>
    </w:p>
    <w:p w14:paraId="44B7D312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lastRenderedPageBreak/>
        <w:t>Artist Name</w:t>
      </w:r>
      <w:r w:rsidRPr="008B3004">
        <w:t xml:space="preserve"> must consist of </w:t>
      </w:r>
      <w:r>
        <w:rPr>
          <w:b/>
          <w:bCs/>
        </w:rPr>
        <w:t>5</w:t>
      </w:r>
      <w:r w:rsidRPr="008B3004">
        <w:rPr>
          <w:b/>
          <w:bCs/>
        </w:rPr>
        <w:t xml:space="preserve"> - </w:t>
      </w:r>
      <w:r>
        <w:rPr>
          <w:b/>
          <w:bCs/>
        </w:rPr>
        <w:t>20</w:t>
      </w:r>
      <w:r w:rsidRPr="008B3004">
        <w:rPr>
          <w:b/>
          <w:bCs/>
        </w:rPr>
        <w:t xml:space="preserve"> characters</w:t>
      </w:r>
      <w:r w:rsidRPr="008B3004">
        <w:t>.</w:t>
      </w:r>
    </w:p>
    <w:p w14:paraId="5B292EBB" w14:textId="77777777" w:rsidR="005F47B6" w:rsidRPr="006821B8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Cancel Button</w:t>
      </w:r>
      <w:r w:rsidRPr="00A96903">
        <w:rPr>
          <w:rFonts w:eastAsia="Calibri"/>
        </w:rPr>
        <w:t xml:space="preserve">, then it will make them go to </w:t>
      </w:r>
      <w:r w:rsidRPr="00A96903">
        <w:rPr>
          <w:rFonts w:eastAsia="Calibri"/>
          <w:b/>
          <w:bCs/>
        </w:rPr>
        <w:t xml:space="preserve">initial state of the </w:t>
      </w:r>
      <w:r>
        <w:rPr>
          <w:rFonts w:eastAsia="Calibri"/>
          <w:b/>
          <w:bCs/>
        </w:rPr>
        <w:t>Manage Artist Form (Figure 26).</w:t>
      </w:r>
    </w:p>
    <w:p w14:paraId="55F2A9ED" w14:textId="77777777" w:rsidR="005F47B6" w:rsidRPr="00F84AC7" w:rsidRDefault="005F47B6" w:rsidP="005F47B6">
      <w:pPr>
        <w:pStyle w:val="ListParagraph"/>
        <w:spacing w:line="360" w:lineRule="auto"/>
        <w:ind w:left="1134"/>
        <w:jc w:val="both"/>
      </w:pPr>
    </w:p>
    <w:p w14:paraId="596DDBD0" w14:textId="77777777" w:rsidR="005F47B6" w:rsidRPr="006821B8" w:rsidRDefault="005F47B6" w:rsidP="005F47B6">
      <w:pPr>
        <w:spacing w:line="360" w:lineRule="auto"/>
        <w:jc w:val="center"/>
      </w:pPr>
      <w:r w:rsidRPr="00A96903">
        <w:rPr>
          <w:noProof/>
        </w:rPr>
        <w:drawing>
          <wp:inline distT="0" distB="0" distL="0" distR="0" wp14:anchorId="52736FE8" wp14:editId="3198F086">
            <wp:extent cx="3788659" cy="3780000"/>
            <wp:effectExtent l="19050" t="19050" r="21590" b="1143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59" cy="378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9697EC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Insert Button Click</w:t>
      </w:r>
    </w:p>
    <w:p w14:paraId="3A4F1F03" w14:textId="77777777" w:rsidR="005F47B6" w:rsidRPr="00A96903" w:rsidRDefault="005F47B6" w:rsidP="005F47B6">
      <w:pPr>
        <w:pStyle w:val="ListParagraph"/>
        <w:spacing w:line="360" w:lineRule="auto"/>
        <w:ind w:left="1134"/>
        <w:jc w:val="center"/>
      </w:pPr>
    </w:p>
    <w:p w14:paraId="08658D9C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>If</w:t>
      </w:r>
      <w:r w:rsidRPr="00A96903">
        <w:rPr>
          <w:rFonts w:eastAsia="Calibri"/>
        </w:rPr>
        <w:t xml:space="preserve"> 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 w:rsidRPr="00A96903">
        <w:rPr>
          <w:rFonts w:eastAsia="Calibri"/>
          <w:b/>
          <w:bCs/>
        </w:rPr>
        <w:t>insert the values to the database</w:t>
      </w:r>
      <w:r w:rsidRPr="00A96903">
        <w:rPr>
          <w:rFonts w:eastAsia="Calibri"/>
        </w:rPr>
        <w:t>, and show a message:</w:t>
      </w:r>
    </w:p>
    <w:p w14:paraId="3AF65324" w14:textId="77777777" w:rsidR="005F47B6" w:rsidRPr="006821B8" w:rsidRDefault="005F47B6" w:rsidP="005F47B6">
      <w:pPr>
        <w:spacing w:line="360" w:lineRule="auto"/>
        <w:jc w:val="center"/>
      </w:pPr>
      <w:r w:rsidRPr="00F84AC7">
        <w:rPr>
          <w:noProof/>
        </w:rPr>
        <w:drawing>
          <wp:inline distT="0" distB="0" distL="0" distR="0" wp14:anchorId="535004F8" wp14:editId="3FDB7217">
            <wp:extent cx="2592000" cy="1269900"/>
            <wp:effectExtent l="19050" t="19050" r="18415" b="2603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69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E07222" w14:textId="77777777" w:rsidR="005F47B6" w:rsidRPr="008B3004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Insert Data</w:t>
      </w:r>
    </w:p>
    <w:p w14:paraId="3B8744F7" w14:textId="77777777" w:rsidR="005F47B6" w:rsidRPr="006821B8" w:rsidRDefault="005F47B6" w:rsidP="005F47B6">
      <w:pPr>
        <w:spacing w:line="360" w:lineRule="auto"/>
      </w:pPr>
    </w:p>
    <w:p w14:paraId="4F6D7D90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Then </w:t>
      </w:r>
      <w:r w:rsidRPr="00F84AC7">
        <w:rPr>
          <w:rFonts w:eastAsia="Calibri"/>
        </w:rPr>
        <w:t xml:space="preserve">the table will be </w:t>
      </w:r>
      <w:r w:rsidRPr="00F84AC7">
        <w:rPr>
          <w:rFonts w:eastAsia="Calibri"/>
          <w:b/>
          <w:bCs/>
        </w:rPr>
        <w:t>refresh and shown the new inserted data</w:t>
      </w:r>
      <w:r>
        <w:rPr>
          <w:rFonts w:eastAsia="Calibri"/>
          <w:b/>
          <w:bCs/>
        </w:rPr>
        <w:t>.</w:t>
      </w:r>
    </w:p>
    <w:p w14:paraId="3676E23E" w14:textId="77777777" w:rsidR="005F47B6" w:rsidRPr="00F84AC7" w:rsidRDefault="005F47B6" w:rsidP="005F47B6">
      <w:pPr>
        <w:pStyle w:val="ListParagraph"/>
        <w:spacing w:line="360" w:lineRule="auto"/>
        <w:ind w:left="1134"/>
        <w:jc w:val="both"/>
      </w:pPr>
    </w:p>
    <w:p w14:paraId="09D231B4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9F3E00">
        <w:rPr>
          <w:b/>
          <w:bCs/>
        </w:rPr>
        <w:t>Update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5FC97D50" w14:textId="77777777" w:rsidR="005F47B6" w:rsidRPr="009F3E00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lastRenderedPageBreak/>
        <w:t xml:space="preserve">Admin </w:t>
      </w:r>
      <w:r w:rsidRPr="009F3E00">
        <w:rPr>
          <w:rFonts w:eastAsia="Calibri"/>
        </w:rPr>
        <w:t xml:space="preserve">can only click, </w:t>
      </w:r>
      <w:r w:rsidRPr="009F3E00">
        <w:rPr>
          <w:rFonts w:eastAsia="Calibri"/>
          <w:b/>
          <w:bCs/>
        </w:rPr>
        <w:t xml:space="preserve">Submit </w:t>
      </w:r>
      <w:r w:rsidRPr="009F3E00">
        <w:rPr>
          <w:rFonts w:eastAsia="Calibri"/>
        </w:rPr>
        <w:t xml:space="preserve">or </w:t>
      </w:r>
      <w:r w:rsidRPr="009F3E00">
        <w:rPr>
          <w:rFonts w:eastAsia="Calibri"/>
          <w:b/>
          <w:bCs/>
        </w:rPr>
        <w:t>Cancel</w:t>
      </w:r>
      <w:r w:rsidRPr="009F3E00">
        <w:rPr>
          <w:rFonts w:eastAsia="Calibri"/>
        </w:rPr>
        <w:t>.</w:t>
      </w:r>
    </w:p>
    <w:p w14:paraId="4FD9455F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rPr>
          <w:b/>
          <w:bCs/>
        </w:rPr>
        <w:t>Artist</w:t>
      </w:r>
      <w:r w:rsidRPr="008B3004">
        <w:t xml:space="preserve"> </w:t>
      </w:r>
      <w:r w:rsidRPr="008B3004">
        <w:rPr>
          <w:b/>
          <w:bCs/>
        </w:rPr>
        <w:t>I</w:t>
      </w:r>
      <w:r>
        <w:rPr>
          <w:b/>
          <w:bCs/>
        </w:rPr>
        <w:t>D</w:t>
      </w:r>
      <w:r w:rsidRPr="008B3004">
        <w:t xml:space="preserve"> is </w:t>
      </w:r>
      <w:r w:rsidRPr="008B3004">
        <w:rPr>
          <w:b/>
          <w:bCs/>
        </w:rPr>
        <w:t>not</w:t>
      </w:r>
      <w:r w:rsidRPr="008B3004">
        <w:t xml:space="preserve"> </w:t>
      </w:r>
      <w:r w:rsidRPr="008B3004">
        <w:rPr>
          <w:b/>
          <w:bCs/>
        </w:rPr>
        <w:t>empty</w:t>
      </w:r>
      <w:r w:rsidRPr="008B3004">
        <w:t xml:space="preserve"> (by click a row in </w:t>
      </w:r>
      <w:r>
        <w:t>album</w:t>
      </w:r>
      <w:r w:rsidRPr="008B3004">
        <w:t xml:space="preserve"> table).</w:t>
      </w:r>
    </w:p>
    <w:p w14:paraId="5D472926" w14:textId="77777777" w:rsidR="005F47B6" w:rsidRPr="008B3004" w:rsidRDefault="005F47B6" w:rsidP="005F47B6">
      <w:pPr>
        <w:pStyle w:val="ListParagraph"/>
        <w:spacing w:line="360" w:lineRule="auto"/>
        <w:ind w:left="1134"/>
        <w:jc w:val="both"/>
      </w:pPr>
    </w:p>
    <w:p w14:paraId="0E027644" w14:textId="77777777" w:rsidR="005F47B6" w:rsidRPr="008B3004" w:rsidRDefault="005F47B6" w:rsidP="005F47B6">
      <w:pPr>
        <w:pStyle w:val="ListParagraph"/>
        <w:keepNext/>
        <w:spacing w:line="360" w:lineRule="auto"/>
        <w:ind w:left="0"/>
        <w:jc w:val="center"/>
      </w:pPr>
      <w:r w:rsidRPr="008B3004">
        <w:rPr>
          <w:noProof/>
        </w:rPr>
        <w:drawing>
          <wp:inline distT="0" distB="0" distL="0" distR="0" wp14:anchorId="60B4A795" wp14:editId="0D8DE70F">
            <wp:extent cx="2592000" cy="1263319"/>
            <wp:effectExtent l="19050" t="19050" r="18415" b="1333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"/>
                    <a:stretch/>
                  </pic:blipFill>
                  <pic:spPr bwMode="auto">
                    <a:xfrm>
                      <a:off x="0" y="0"/>
                      <a:ext cx="2592000" cy="126331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D1EB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3004">
        <w:rPr>
          <w:rFonts w:ascii="Times New Roman" w:hAnsi="Times New Roman" w:cs="Times New Roman"/>
          <w:sz w:val="24"/>
          <w:szCs w:val="24"/>
        </w:rPr>
        <w:fldChar w:fldCharType="begin"/>
      </w:r>
      <w:r w:rsidRPr="008B300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3004">
        <w:rPr>
          <w:rFonts w:ascii="Times New Roman" w:hAnsi="Times New Roman" w:cs="Times New Roman"/>
          <w:sz w:val="24"/>
          <w:szCs w:val="24"/>
        </w:rPr>
        <w:fldChar w:fldCharType="separate"/>
      </w:r>
      <w:r w:rsidRPr="008B300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8B3004">
        <w:rPr>
          <w:rFonts w:ascii="Times New Roman" w:hAnsi="Times New Roman" w:cs="Times New Roman"/>
          <w:sz w:val="24"/>
          <w:szCs w:val="24"/>
        </w:rPr>
        <w:fldChar w:fldCharType="end"/>
      </w:r>
      <w:r w:rsidRPr="008B3004">
        <w:rPr>
          <w:rFonts w:ascii="Times New Roman" w:hAnsi="Times New Roman" w:cs="Times New Roman"/>
          <w:sz w:val="24"/>
          <w:szCs w:val="24"/>
        </w:rPr>
        <w:t xml:space="preserve">. Choose </w:t>
      </w:r>
      <w:r>
        <w:rPr>
          <w:rFonts w:ascii="Times New Roman" w:hAnsi="Times New Roman" w:cs="Times New Roman"/>
          <w:sz w:val="24"/>
          <w:szCs w:val="24"/>
        </w:rPr>
        <w:t>Artist</w:t>
      </w:r>
      <w:r w:rsidRPr="008B3004">
        <w:rPr>
          <w:rFonts w:ascii="Times New Roman" w:hAnsi="Times New Roman" w:cs="Times New Roman"/>
          <w:sz w:val="24"/>
          <w:szCs w:val="24"/>
        </w:rPr>
        <w:t xml:space="preserve"> Warning</w:t>
      </w:r>
    </w:p>
    <w:p w14:paraId="35A4D53A" w14:textId="77777777" w:rsidR="005F47B6" w:rsidRPr="006821B8" w:rsidRDefault="005F47B6" w:rsidP="005F47B6"/>
    <w:p w14:paraId="0F94D609" w14:textId="77777777" w:rsidR="005F47B6" w:rsidRPr="008B3004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rPr>
          <w:b/>
          <w:bCs/>
        </w:rPr>
        <w:t>Artist Name</w:t>
      </w:r>
      <w:r w:rsidRPr="008B3004">
        <w:t xml:space="preserve"> must consist of </w:t>
      </w:r>
      <w:r>
        <w:rPr>
          <w:b/>
          <w:bCs/>
        </w:rPr>
        <w:t>5</w:t>
      </w:r>
      <w:r w:rsidRPr="008B3004">
        <w:rPr>
          <w:b/>
          <w:bCs/>
        </w:rPr>
        <w:t xml:space="preserve"> - </w:t>
      </w:r>
      <w:r>
        <w:rPr>
          <w:b/>
          <w:bCs/>
        </w:rPr>
        <w:t>20</w:t>
      </w:r>
      <w:r w:rsidRPr="008B3004">
        <w:rPr>
          <w:b/>
          <w:bCs/>
        </w:rPr>
        <w:t xml:space="preserve"> characters</w:t>
      </w:r>
      <w:r w:rsidRPr="008B3004">
        <w:t>.</w:t>
      </w:r>
    </w:p>
    <w:p w14:paraId="5BE3C114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bookmarkStart w:id="2" w:name="_Hlk104278050"/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Cancel Button</w:t>
      </w:r>
      <w:r w:rsidRPr="00A96903">
        <w:rPr>
          <w:rFonts w:eastAsia="Calibri"/>
        </w:rPr>
        <w:t xml:space="preserve">, then it will make them go to </w:t>
      </w:r>
      <w:r w:rsidRPr="00A96903">
        <w:rPr>
          <w:rFonts w:eastAsia="Calibri"/>
          <w:b/>
          <w:bCs/>
        </w:rPr>
        <w:t xml:space="preserve">initial state of the </w:t>
      </w:r>
      <w:r>
        <w:rPr>
          <w:rFonts w:eastAsia="Calibri"/>
          <w:b/>
          <w:bCs/>
        </w:rPr>
        <w:t>Manage Artist Form (Figure 26).</w:t>
      </w:r>
    </w:p>
    <w:bookmarkEnd w:id="2"/>
    <w:p w14:paraId="4B7303BE" w14:textId="77777777" w:rsidR="005F47B6" w:rsidRPr="00743F47" w:rsidRDefault="005F47B6" w:rsidP="005F47B6">
      <w:pPr>
        <w:spacing w:line="360" w:lineRule="auto"/>
        <w:jc w:val="center"/>
      </w:pPr>
      <w:r w:rsidRPr="00A96903">
        <w:rPr>
          <w:noProof/>
        </w:rPr>
        <w:drawing>
          <wp:inline distT="0" distB="0" distL="0" distR="0" wp14:anchorId="17E5DB75" wp14:editId="6820C309">
            <wp:extent cx="3779494" cy="3780000"/>
            <wp:effectExtent l="19050" t="19050" r="12065" b="1143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" b="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94" cy="37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63F2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Button Update Click</w:t>
      </w:r>
    </w:p>
    <w:p w14:paraId="7DFDFF2C" w14:textId="77777777" w:rsidR="005F47B6" w:rsidRPr="00A96903" w:rsidRDefault="005F47B6" w:rsidP="005F47B6">
      <w:pPr>
        <w:pStyle w:val="ListParagraph"/>
        <w:spacing w:line="360" w:lineRule="auto"/>
        <w:ind w:left="1134"/>
        <w:jc w:val="center"/>
      </w:pPr>
    </w:p>
    <w:p w14:paraId="14332709" w14:textId="77777777" w:rsidR="005F47B6" w:rsidRPr="00743F4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>If</w:t>
      </w:r>
      <w:r w:rsidRPr="00A96903">
        <w:rPr>
          <w:rFonts w:eastAsia="Calibri"/>
        </w:rPr>
        <w:t xml:space="preserve"> 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>
        <w:rPr>
          <w:rFonts w:eastAsia="Calibri"/>
          <w:b/>
          <w:bCs/>
        </w:rPr>
        <w:t>update</w:t>
      </w:r>
      <w:r w:rsidRPr="00A96903">
        <w:rPr>
          <w:rFonts w:eastAsia="Calibri"/>
          <w:b/>
          <w:bCs/>
        </w:rPr>
        <w:t xml:space="preserve"> the values to the database</w:t>
      </w:r>
      <w:r w:rsidRPr="00A96903">
        <w:rPr>
          <w:rFonts w:eastAsia="Calibri"/>
        </w:rPr>
        <w:t>, and show a message:</w:t>
      </w:r>
    </w:p>
    <w:p w14:paraId="096D350D" w14:textId="77777777" w:rsidR="005F47B6" w:rsidRPr="00743F47" w:rsidRDefault="005F47B6" w:rsidP="005F47B6">
      <w:pPr>
        <w:pStyle w:val="ListParagraph"/>
        <w:spacing w:line="360" w:lineRule="auto"/>
        <w:ind w:left="1134"/>
        <w:jc w:val="both"/>
      </w:pPr>
    </w:p>
    <w:p w14:paraId="3D98F0B7" w14:textId="77777777" w:rsidR="005F47B6" w:rsidRDefault="005F47B6" w:rsidP="005F47B6">
      <w:pPr>
        <w:spacing w:line="360" w:lineRule="auto"/>
        <w:jc w:val="center"/>
      </w:pPr>
      <w:r w:rsidRPr="00F84AC7">
        <w:rPr>
          <w:noProof/>
        </w:rPr>
        <w:lastRenderedPageBreak/>
        <w:drawing>
          <wp:inline distT="0" distB="0" distL="0" distR="0" wp14:anchorId="4BE71E90" wp14:editId="7C8C6289">
            <wp:extent cx="2591750" cy="1269900"/>
            <wp:effectExtent l="19050" t="19050" r="18415" b="2603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750" cy="1269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F5770C7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Update Data</w:t>
      </w:r>
    </w:p>
    <w:p w14:paraId="488E4308" w14:textId="77777777" w:rsidR="005F47B6" w:rsidRPr="00743F47" w:rsidRDefault="005F47B6" w:rsidP="005F47B6">
      <w:pPr>
        <w:spacing w:line="360" w:lineRule="auto"/>
        <w:jc w:val="center"/>
      </w:pPr>
    </w:p>
    <w:p w14:paraId="14AE615A" w14:textId="77777777" w:rsidR="005F47B6" w:rsidRPr="00F84AC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3"/>
        <w:jc w:val="both"/>
      </w:pPr>
      <w:r>
        <w:t xml:space="preserve">Then </w:t>
      </w:r>
      <w:r w:rsidRPr="00F84AC7">
        <w:rPr>
          <w:rFonts w:eastAsia="Calibri"/>
        </w:rPr>
        <w:t xml:space="preserve">the table will be </w:t>
      </w:r>
      <w:r w:rsidRPr="00F84AC7">
        <w:rPr>
          <w:rFonts w:eastAsia="Calibri"/>
          <w:b/>
          <w:bCs/>
        </w:rPr>
        <w:t xml:space="preserve">refresh and shown the new </w:t>
      </w:r>
      <w:r>
        <w:rPr>
          <w:rFonts w:eastAsia="Calibri"/>
          <w:b/>
          <w:bCs/>
        </w:rPr>
        <w:t>updated</w:t>
      </w:r>
      <w:r w:rsidRPr="00F84AC7">
        <w:rPr>
          <w:rFonts w:eastAsia="Calibri"/>
          <w:b/>
          <w:bCs/>
        </w:rPr>
        <w:t xml:space="preserve"> data</w:t>
      </w:r>
      <w:r>
        <w:rPr>
          <w:rFonts w:eastAsia="Calibri"/>
          <w:b/>
          <w:bCs/>
        </w:rPr>
        <w:t>.</w:t>
      </w:r>
    </w:p>
    <w:p w14:paraId="00D96C33" w14:textId="77777777" w:rsidR="005F47B6" w:rsidRPr="009F3E00" w:rsidRDefault="005F47B6" w:rsidP="005F47B6">
      <w:pPr>
        <w:pStyle w:val="ListParagraph"/>
        <w:spacing w:line="360" w:lineRule="auto"/>
        <w:ind w:left="851"/>
        <w:jc w:val="both"/>
      </w:pPr>
    </w:p>
    <w:p w14:paraId="3018A457" w14:textId="77777777" w:rsidR="005F47B6" w:rsidRPr="008B3004" w:rsidRDefault="005F47B6" w:rsidP="005F47B6">
      <w:pPr>
        <w:pStyle w:val="ListParagraph"/>
        <w:numPr>
          <w:ilvl w:val="1"/>
          <w:numId w:val="35"/>
        </w:numPr>
        <w:spacing w:line="360" w:lineRule="auto"/>
        <w:ind w:left="851" w:hanging="284"/>
        <w:jc w:val="both"/>
      </w:pPr>
      <w:r w:rsidRPr="008B3004">
        <w:t xml:space="preserve">If admin clicks </w:t>
      </w:r>
      <w:r w:rsidRPr="008B3004">
        <w:rPr>
          <w:b/>
          <w:bCs/>
        </w:rPr>
        <w:t>Remove</w:t>
      </w:r>
      <w:r w:rsidRPr="008B3004">
        <w:t xml:space="preserve"> button, then </w:t>
      </w:r>
      <w:r w:rsidRPr="008B3004">
        <w:rPr>
          <w:b/>
          <w:bCs/>
        </w:rPr>
        <w:t>validate</w:t>
      </w:r>
      <w:r w:rsidRPr="008B3004">
        <w:t>:</w:t>
      </w:r>
    </w:p>
    <w:p w14:paraId="3C655FD8" w14:textId="77777777" w:rsidR="005F47B6" w:rsidRPr="009F3E00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t xml:space="preserve">Admin </w:t>
      </w:r>
      <w:r w:rsidRPr="009F3E00">
        <w:rPr>
          <w:rFonts w:eastAsia="Calibri"/>
        </w:rPr>
        <w:t xml:space="preserve">can only click, </w:t>
      </w:r>
      <w:r w:rsidRPr="009F3E00">
        <w:rPr>
          <w:rFonts w:eastAsia="Calibri"/>
          <w:b/>
          <w:bCs/>
        </w:rPr>
        <w:t xml:space="preserve">Submit </w:t>
      </w:r>
      <w:r w:rsidRPr="009F3E00">
        <w:rPr>
          <w:rFonts w:eastAsia="Calibri"/>
        </w:rPr>
        <w:t xml:space="preserve">or </w:t>
      </w:r>
      <w:r w:rsidRPr="009F3E00">
        <w:rPr>
          <w:rFonts w:eastAsia="Calibri"/>
          <w:b/>
          <w:bCs/>
        </w:rPr>
        <w:t>Cancel</w:t>
      </w:r>
      <w:r w:rsidRPr="009F3E00">
        <w:rPr>
          <w:rFonts w:eastAsia="Calibri"/>
        </w:rPr>
        <w:t>.</w:t>
      </w:r>
    </w:p>
    <w:p w14:paraId="181AB654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rPr>
          <w:b/>
          <w:bCs/>
        </w:rPr>
        <w:t>Artist</w:t>
      </w:r>
      <w:r w:rsidRPr="008B3004">
        <w:t xml:space="preserve"> </w:t>
      </w:r>
      <w:r w:rsidRPr="008B3004">
        <w:rPr>
          <w:b/>
          <w:bCs/>
        </w:rPr>
        <w:t>ID</w:t>
      </w:r>
      <w:r w:rsidRPr="008B3004">
        <w:t xml:space="preserve"> is </w:t>
      </w:r>
      <w:r w:rsidRPr="008B3004">
        <w:rPr>
          <w:b/>
          <w:bCs/>
        </w:rPr>
        <w:t>not</w:t>
      </w:r>
      <w:r w:rsidRPr="008B3004">
        <w:t xml:space="preserve"> </w:t>
      </w:r>
      <w:r w:rsidRPr="008B3004">
        <w:rPr>
          <w:b/>
          <w:bCs/>
        </w:rPr>
        <w:t>empty</w:t>
      </w:r>
      <w:r w:rsidRPr="008B3004">
        <w:t xml:space="preserve"> (by click a row in </w:t>
      </w:r>
      <w:r>
        <w:t>album</w:t>
      </w:r>
      <w:r w:rsidRPr="008B3004">
        <w:t xml:space="preserve"> table).</w:t>
      </w:r>
    </w:p>
    <w:p w14:paraId="53D17002" w14:textId="77777777" w:rsidR="005F47B6" w:rsidRPr="00743F47" w:rsidRDefault="005F47B6" w:rsidP="005F47B6">
      <w:pPr>
        <w:numPr>
          <w:ilvl w:val="2"/>
          <w:numId w:val="35"/>
        </w:numPr>
        <w:spacing w:line="360" w:lineRule="auto"/>
        <w:ind w:left="1134" w:hanging="283"/>
        <w:contextualSpacing/>
        <w:jc w:val="both"/>
      </w:pPr>
      <w:r w:rsidRPr="00743F47">
        <w:t xml:space="preserve">If </w:t>
      </w:r>
      <w:r w:rsidRPr="00743F47">
        <w:rPr>
          <w:rFonts w:eastAsia="Calibri"/>
        </w:rPr>
        <w:t xml:space="preserve">Admin click </w:t>
      </w:r>
      <w:r w:rsidRPr="00743F47">
        <w:rPr>
          <w:rFonts w:eastAsia="Calibri"/>
          <w:b/>
          <w:bCs/>
        </w:rPr>
        <w:t>Cancel Button</w:t>
      </w:r>
      <w:r w:rsidRPr="00743F47">
        <w:rPr>
          <w:rFonts w:eastAsia="Calibri"/>
        </w:rPr>
        <w:t xml:space="preserve">, then it will make them go to </w:t>
      </w:r>
      <w:r w:rsidRPr="00743F47">
        <w:rPr>
          <w:rFonts w:eastAsia="Calibri"/>
          <w:b/>
          <w:bCs/>
        </w:rPr>
        <w:t>initial state of the Manage Artist Form (Figure 26).</w:t>
      </w:r>
    </w:p>
    <w:p w14:paraId="24C2DF1C" w14:textId="77777777" w:rsidR="005F47B6" w:rsidRPr="00743F47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>
        <w:t xml:space="preserve">If </w:t>
      </w:r>
      <w:r w:rsidRPr="00A96903">
        <w:rPr>
          <w:rFonts w:eastAsia="Calibri"/>
        </w:rPr>
        <w:t xml:space="preserve">Admin click </w:t>
      </w:r>
      <w:r w:rsidRPr="00A96903">
        <w:rPr>
          <w:rFonts w:eastAsia="Calibri"/>
          <w:b/>
          <w:bCs/>
        </w:rPr>
        <w:t>Submit Button</w:t>
      </w:r>
      <w:r w:rsidRPr="00A96903">
        <w:rPr>
          <w:rFonts w:eastAsia="Calibri"/>
        </w:rPr>
        <w:t xml:space="preserve">, then it will </w:t>
      </w:r>
      <w:r>
        <w:rPr>
          <w:rFonts w:eastAsia="Calibri"/>
          <w:b/>
          <w:bCs/>
        </w:rPr>
        <w:t>delete</w:t>
      </w:r>
      <w:r w:rsidRPr="00A96903">
        <w:rPr>
          <w:rFonts w:eastAsia="Calibri"/>
          <w:b/>
          <w:bCs/>
        </w:rPr>
        <w:t xml:space="preserve"> the </w:t>
      </w:r>
      <w:r>
        <w:rPr>
          <w:rFonts w:eastAsia="Calibri"/>
          <w:b/>
          <w:bCs/>
        </w:rPr>
        <w:t>data</w:t>
      </w:r>
      <w:r w:rsidRPr="00A96903">
        <w:rPr>
          <w:rFonts w:eastAsia="Calibri"/>
          <w:b/>
          <w:bCs/>
        </w:rPr>
        <w:t xml:space="preserve"> </w:t>
      </w:r>
      <w:r>
        <w:rPr>
          <w:rFonts w:eastAsia="Calibri"/>
          <w:b/>
          <w:bCs/>
        </w:rPr>
        <w:t>from the</w:t>
      </w:r>
      <w:r w:rsidRPr="00A96903">
        <w:rPr>
          <w:rFonts w:eastAsia="Calibri"/>
          <w:b/>
          <w:bCs/>
        </w:rPr>
        <w:t xml:space="preserve"> database</w:t>
      </w:r>
      <w:r w:rsidRPr="00A96903">
        <w:rPr>
          <w:rFonts w:eastAsia="Calibri"/>
        </w:rPr>
        <w:t xml:space="preserve">, </w:t>
      </w:r>
      <w:r>
        <w:rPr>
          <w:rFonts w:eastAsia="Calibri"/>
        </w:rPr>
        <w:t>and</w:t>
      </w:r>
      <w:r w:rsidRPr="009F3E00">
        <w:t xml:space="preserve"> it will show message:</w:t>
      </w:r>
    </w:p>
    <w:p w14:paraId="62F5FB9A" w14:textId="77777777" w:rsidR="005F47B6" w:rsidRDefault="005F47B6" w:rsidP="005F47B6">
      <w:pPr>
        <w:pStyle w:val="ListParagraph"/>
        <w:spacing w:line="360" w:lineRule="auto"/>
        <w:ind w:left="1134"/>
        <w:jc w:val="both"/>
      </w:pPr>
    </w:p>
    <w:p w14:paraId="11C23943" w14:textId="77777777" w:rsidR="005F47B6" w:rsidRPr="00743F47" w:rsidRDefault="005F47B6" w:rsidP="005F47B6">
      <w:pPr>
        <w:spacing w:line="360" w:lineRule="auto"/>
        <w:jc w:val="center"/>
      </w:pPr>
      <w:r w:rsidRPr="0009394E">
        <w:rPr>
          <w:noProof/>
        </w:rPr>
        <w:drawing>
          <wp:inline distT="0" distB="0" distL="0" distR="0" wp14:anchorId="30AD1503" wp14:editId="7B0BD5A6">
            <wp:extent cx="2592000" cy="1287334"/>
            <wp:effectExtent l="19050" t="19050" r="18415" b="27305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8733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1B6B8C" w14:textId="77777777" w:rsidR="005F47B6" w:rsidRDefault="005F47B6" w:rsidP="005F47B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Successfully Delete Data</w:t>
      </w:r>
    </w:p>
    <w:p w14:paraId="2DF9BA25" w14:textId="77777777" w:rsidR="005F47B6" w:rsidRDefault="005F47B6" w:rsidP="005F47B6">
      <w:pPr>
        <w:pStyle w:val="ListParagraph"/>
        <w:spacing w:line="360" w:lineRule="auto"/>
        <w:ind w:left="1134"/>
        <w:jc w:val="center"/>
      </w:pPr>
    </w:p>
    <w:p w14:paraId="6066E093" w14:textId="77777777" w:rsidR="005F47B6" w:rsidRDefault="005F47B6" w:rsidP="005F47B6">
      <w:pPr>
        <w:pStyle w:val="ListParagraph"/>
        <w:numPr>
          <w:ilvl w:val="2"/>
          <w:numId w:val="35"/>
        </w:numPr>
        <w:spacing w:line="360" w:lineRule="auto"/>
        <w:ind w:left="1134" w:hanging="284"/>
        <w:jc w:val="both"/>
      </w:pPr>
      <w:r w:rsidRPr="0009394E">
        <w:t xml:space="preserve">Then the table will be </w:t>
      </w:r>
      <w:r w:rsidRPr="00743F47">
        <w:rPr>
          <w:b/>
          <w:bCs/>
        </w:rPr>
        <w:t>refresh and shown the all the data after deletion</w:t>
      </w:r>
      <w:r w:rsidRPr="0009394E">
        <w:t>.</w:t>
      </w:r>
    </w:p>
    <w:p w14:paraId="65C25E03" w14:textId="77777777" w:rsidR="005F47B6" w:rsidRPr="0009394E" w:rsidRDefault="005F47B6" w:rsidP="005F47B6">
      <w:pPr>
        <w:spacing w:line="360" w:lineRule="auto"/>
        <w:ind w:left="850"/>
        <w:jc w:val="both"/>
      </w:pPr>
      <w:r w:rsidRPr="0009394E">
        <w:t>(</w:t>
      </w:r>
      <w:r w:rsidRPr="0009394E">
        <w:rPr>
          <w:b/>
          <w:bCs/>
        </w:rPr>
        <w:t>additional note</w:t>
      </w:r>
      <w:r w:rsidRPr="0009394E">
        <w:t xml:space="preserve">: </w:t>
      </w:r>
      <w:r w:rsidRPr="0009394E">
        <w:rPr>
          <w:b/>
          <w:bCs/>
        </w:rPr>
        <w:t>every error</w:t>
      </w:r>
      <w:r w:rsidRPr="0009394E">
        <w:t xml:space="preserve"> occurrence will be shown on error message Alert).</w:t>
      </w:r>
    </w:p>
    <w:p w14:paraId="48EC5355" w14:textId="77777777" w:rsidR="00395A8E" w:rsidRPr="00395A8E" w:rsidRDefault="00395A8E"/>
    <w:p w14:paraId="00F92AB7" w14:textId="77777777" w:rsidR="00CA3C73" w:rsidRDefault="00CA3C73">
      <w:pPr>
        <w:spacing w:after="200" w:line="276" w:lineRule="auto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br w:type="page"/>
      </w:r>
    </w:p>
    <w:p w14:paraId="358E6BD6" w14:textId="6DCA3250" w:rsidR="00CA3C73" w:rsidRPr="00CC016E" w:rsidRDefault="00CA3C73" w:rsidP="00CA3C73">
      <w:pPr>
        <w:spacing w:line="360" w:lineRule="auto"/>
        <w:jc w:val="both"/>
        <w:rPr>
          <w:rStyle w:val="longtext"/>
          <w:shd w:val="clear" w:color="auto" w:fill="FFFFFF"/>
        </w:rPr>
      </w:pPr>
      <w:r w:rsidRPr="00CC016E">
        <w:rPr>
          <w:rStyle w:val="longtext"/>
          <w:shd w:val="clear" w:color="auto" w:fill="FFFFFF"/>
        </w:rPr>
        <w:lastRenderedPageBreak/>
        <w:t xml:space="preserve">Here are the </w:t>
      </w:r>
      <w:r w:rsidRPr="00C350F2">
        <w:rPr>
          <w:rStyle w:val="longtext"/>
          <w:b/>
          <w:bCs/>
          <w:shd w:val="clear" w:color="auto" w:fill="FFFFFF"/>
        </w:rPr>
        <w:t xml:space="preserve">rules </w:t>
      </w:r>
      <w:r w:rsidRPr="00CA3C73">
        <w:rPr>
          <w:rStyle w:val="longtext"/>
          <w:shd w:val="clear" w:color="auto" w:fill="FFFFFF"/>
        </w:rPr>
        <w:t>that you must follow</w:t>
      </w:r>
      <w:r w:rsidRPr="00CC016E">
        <w:rPr>
          <w:rStyle w:val="longtext"/>
          <w:shd w:val="clear" w:color="auto" w:fill="FFFFFF"/>
        </w:rPr>
        <w:t xml:space="preserve"> to create your project:</w:t>
      </w:r>
    </w:p>
    <w:p w14:paraId="6839D9AF" w14:textId="5E5F7841" w:rsidR="00CA3C73" w:rsidRPr="008968F1" w:rsidRDefault="00CA3C73" w:rsidP="00CA3C73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 w:rsidRPr="00CA3C73">
        <w:rPr>
          <w:b/>
          <w:bCs/>
          <w:color w:val="000000"/>
        </w:rPr>
        <w:t>appropriate software</w:t>
      </w:r>
      <w:r>
        <w:rPr>
          <w:color w:val="000000"/>
        </w:rPr>
        <w:t xml:space="preserve">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6218E03C" w14:textId="3A6D79D4" w:rsidR="008C6276" w:rsidRPr="007111BA" w:rsidRDefault="008C6276" w:rsidP="007111BA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</w:rPr>
      </w:pPr>
      <w:r w:rsidRPr="007111BA">
        <w:t xml:space="preserve">Use the </w:t>
      </w:r>
      <w:r w:rsidRPr="007111BA">
        <w:rPr>
          <w:b/>
          <w:bCs/>
        </w:rPr>
        <w:t>techniques taught during practicum</w:t>
      </w:r>
      <w:r w:rsidRPr="007111BA">
        <w:t xml:space="preserve"> </w:t>
      </w:r>
    </w:p>
    <w:p w14:paraId="50EBE137" w14:textId="54123D1A" w:rsidR="008C6276" w:rsidRPr="008C6276" w:rsidRDefault="008C6276" w:rsidP="008C627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B92A72">
        <w:rPr>
          <w:color w:val="000000"/>
        </w:rPr>
        <w:t xml:space="preserve">Collect </w:t>
      </w:r>
      <w:r w:rsidRPr="008C6276">
        <w:rPr>
          <w:b/>
          <w:bCs/>
          <w:color w:val="000000"/>
        </w:rPr>
        <w:t>appropriate files</w:t>
      </w:r>
      <w:r w:rsidRPr="00B92A72">
        <w:rPr>
          <w:color w:val="000000"/>
        </w:rPr>
        <w:t xml:space="preserve">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  <w:r>
        <w:t>.</w:t>
      </w:r>
    </w:p>
    <w:p w14:paraId="5ABEF03A" w14:textId="6DF8AFF0" w:rsidR="008C6276" w:rsidRDefault="008C6276" w:rsidP="008C627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 xml:space="preserve">Include the </w:t>
      </w:r>
      <w:r w:rsidRPr="008C6276">
        <w:rPr>
          <w:rStyle w:val="longtext"/>
          <w:b/>
          <w:bCs/>
          <w:shd w:val="clear" w:color="auto" w:fill="FFFFFF"/>
        </w:rPr>
        <w:t>other files</w:t>
      </w:r>
      <w:r w:rsidRPr="00B92A72">
        <w:rPr>
          <w:rStyle w:val="longtext"/>
          <w:shd w:val="clear" w:color="auto" w:fill="FFFFFF"/>
        </w:rPr>
        <w:t xml:space="preserve"> that can support your project, such as:</w:t>
      </w:r>
    </w:p>
    <w:p w14:paraId="71CD9836" w14:textId="03601796" w:rsidR="008C6276" w:rsidRPr="003C0C93" w:rsidRDefault="008C6276" w:rsidP="008C627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  <w:r>
        <w:rPr>
          <w:rStyle w:val="longtext"/>
          <w:color w:val="000000"/>
        </w:rPr>
        <w:t>.</w:t>
      </w:r>
    </w:p>
    <w:p w14:paraId="77554A46" w14:textId="6B5B1D05" w:rsidR="008C6276" w:rsidRPr="003C0C93" w:rsidRDefault="008C6276" w:rsidP="008C627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project.</w:t>
      </w:r>
    </w:p>
    <w:p w14:paraId="1E0F469C" w14:textId="3F4BD7BB" w:rsidR="008C6276" w:rsidRPr="00CB7086" w:rsidRDefault="008C6276" w:rsidP="008C627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CB7086">
        <w:rPr>
          <w:rStyle w:val="longtext"/>
          <w:color w:val="000000"/>
        </w:rPr>
        <w:t>*.doc file (documentation of your project) that contains the reference links of additional files (image, audio, video, etc.) used in your project.</w:t>
      </w:r>
    </w:p>
    <w:p w14:paraId="2EB1DDA2" w14:textId="77777777" w:rsidR="00CA3C73" w:rsidRPr="00B5625A" w:rsidRDefault="00CA3C73" w:rsidP="0040224E">
      <w:pPr>
        <w:spacing w:line="360" w:lineRule="auto"/>
        <w:jc w:val="both"/>
      </w:pPr>
    </w:p>
    <w:p w14:paraId="7B460152" w14:textId="4FF0D121" w:rsidR="008C6276" w:rsidRDefault="00CA3C73" w:rsidP="008C6276">
      <w:pPr>
        <w:spacing w:line="360" w:lineRule="auto"/>
        <w:jc w:val="center"/>
        <w:rPr>
          <w:b/>
        </w:rPr>
      </w:pPr>
      <w:r w:rsidRPr="00B5625A">
        <w:rPr>
          <w:b/>
        </w:rPr>
        <w:t>If you do not understand, please ask your assistant! Do not make your own assumption!</w:t>
      </w:r>
    </w:p>
    <w:p w14:paraId="6493CA35" w14:textId="77777777" w:rsidR="0040224E" w:rsidRDefault="0040224E" w:rsidP="0040224E">
      <w:pPr>
        <w:spacing w:line="360" w:lineRule="auto"/>
      </w:pPr>
    </w:p>
    <w:p w14:paraId="688DD6D1" w14:textId="45A25002" w:rsidR="008C6276" w:rsidRPr="00D6686C" w:rsidRDefault="008C6276" w:rsidP="00D6686C">
      <w:pPr>
        <w:spacing w:after="200" w:line="276" w:lineRule="auto"/>
        <w:rPr>
          <w:b/>
          <w:sz w:val="28"/>
          <w:u w:val="single"/>
        </w:rPr>
      </w:pPr>
    </w:p>
    <w:sectPr w:rsidR="008C6276" w:rsidRPr="00D6686C" w:rsidSect="00DF2179">
      <w:headerReference w:type="default" r:id="rId38"/>
      <w:footerReference w:type="default" r:id="rId39"/>
      <w:headerReference w:type="first" r:id="rId40"/>
      <w:footerReference w:type="first" r:id="rId4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6E28" w14:textId="77777777" w:rsidR="0031179A" w:rsidRDefault="0031179A" w:rsidP="00273E4A">
      <w:r>
        <w:separator/>
      </w:r>
    </w:p>
  </w:endnote>
  <w:endnote w:type="continuationSeparator" w:id="0">
    <w:p w14:paraId="7B1216E0" w14:textId="77777777" w:rsidR="0031179A" w:rsidRDefault="0031179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2960" w14:textId="77777777" w:rsidR="0031179A" w:rsidRDefault="0031179A" w:rsidP="00273E4A">
      <w:r>
        <w:separator/>
      </w:r>
    </w:p>
  </w:footnote>
  <w:footnote w:type="continuationSeparator" w:id="0">
    <w:p w14:paraId="0B2AE493" w14:textId="77777777" w:rsidR="0031179A" w:rsidRDefault="0031179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227B197" w:rsidR="005D0782" w:rsidRPr="00D6686C" w:rsidRDefault="00D6686C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7204"/>
    <w:multiLevelType w:val="hybridMultilevel"/>
    <w:tmpl w:val="36C8DEA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0D4C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F6002"/>
    <w:multiLevelType w:val="hybridMultilevel"/>
    <w:tmpl w:val="03F64E0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02C27"/>
    <w:multiLevelType w:val="hybridMultilevel"/>
    <w:tmpl w:val="6EE8488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693286"/>
    <w:multiLevelType w:val="hybridMultilevel"/>
    <w:tmpl w:val="487667A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1F56D8"/>
    <w:multiLevelType w:val="hybridMultilevel"/>
    <w:tmpl w:val="B2D2CA2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563811"/>
    <w:multiLevelType w:val="hybridMultilevel"/>
    <w:tmpl w:val="81A417FA"/>
    <w:lvl w:ilvl="0" w:tplc="BECAEE6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064F1"/>
    <w:multiLevelType w:val="hybridMultilevel"/>
    <w:tmpl w:val="602E3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0CFB"/>
    <w:multiLevelType w:val="hybridMultilevel"/>
    <w:tmpl w:val="45AE7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4" w15:restartNumberingAfterBreak="0">
    <w:nsid w:val="31DE55AD"/>
    <w:multiLevelType w:val="hybridMultilevel"/>
    <w:tmpl w:val="75FE27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322B5E"/>
    <w:multiLevelType w:val="hybridMultilevel"/>
    <w:tmpl w:val="39165B4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416256"/>
    <w:multiLevelType w:val="hybridMultilevel"/>
    <w:tmpl w:val="A9DE2E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7D5746"/>
    <w:multiLevelType w:val="hybridMultilevel"/>
    <w:tmpl w:val="ED521E9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AC6FEC"/>
    <w:multiLevelType w:val="hybridMultilevel"/>
    <w:tmpl w:val="9768037C"/>
    <w:lvl w:ilvl="0" w:tplc="380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3884" w:hanging="360"/>
      </w:pPr>
      <w:rPr>
        <w:rFonts w:ascii="Wingdings" w:hAnsi="Wingdings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4ACD6D5F"/>
    <w:multiLevelType w:val="hybridMultilevel"/>
    <w:tmpl w:val="217CD7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B484F39"/>
    <w:multiLevelType w:val="hybridMultilevel"/>
    <w:tmpl w:val="FF10AEC2"/>
    <w:lvl w:ilvl="0" w:tplc="CAE428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92346C"/>
    <w:multiLevelType w:val="hybridMultilevel"/>
    <w:tmpl w:val="726AA89C"/>
    <w:lvl w:ilvl="0" w:tplc="E0EAF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B320BB"/>
    <w:multiLevelType w:val="hybridMultilevel"/>
    <w:tmpl w:val="803610CE"/>
    <w:lvl w:ilvl="0" w:tplc="1B2EF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D6788"/>
    <w:multiLevelType w:val="hybridMultilevel"/>
    <w:tmpl w:val="1EAE3C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4E1A57"/>
    <w:multiLevelType w:val="hybridMultilevel"/>
    <w:tmpl w:val="7F0462F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C8C5C7E"/>
    <w:multiLevelType w:val="hybridMultilevel"/>
    <w:tmpl w:val="BEEAC45A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F007F99"/>
    <w:multiLevelType w:val="hybridMultilevel"/>
    <w:tmpl w:val="E98EB23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2531388">
    <w:abstractNumId w:val="1"/>
  </w:num>
  <w:num w:numId="2" w16cid:durableId="1751805167">
    <w:abstractNumId w:val="13"/>
  </w:num>
  <w:num w:numId="3" w16cid:durableId="2031560739">
    <w:abstractNumId w:val="25"/>
  </w:num>
  <w:num w:numId="4" w16cid:durableId="1225751073">
    <w:abstractNumId w:val="15"/>
  </w:num>
  <w:num w:numId="5" w16cid:durableId="350423911">
    <w:abstractNumId w:val="28"/>
  </w:num>
  <w:num w:numId="6" w16cid:durableId="119149837">
    <w:abstractNumId w:val="24"/>
  </w:num>
  <w:num w:numId="7" w16cid:durableId="40327489">
    <w:abstractNumId w:val="29"/>
  </w:num>
  <w:num w:numId="8" w16cid:durableId="1909920869">
    <w:abstractNumId w:val="0"/>
  </w:num>
  <w:num w:numId="9" w16cid:durableId="445543253">
    <w:abstractNumId w:val="8"/>
  </w:num>
  <w:num w:numId="10" w16cid:durableId="7836186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5194692">
    <w:abstractNumId w:val="3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488172">
    <w:abstractNumId w:val="22"/>
  </w:num>
  <w:num w:numId="13" w16cid:durableId="1602881612">
    <w:abstractNumId w:val="31"/>
  </w:num>
  <w:num w:numId="14" w16cid:durableId="395855820">
    <w:abstractNumId w:val="3"/>
  </w:num>
  <w:num w:numId="15" w16cid:durableId="1407727924">
    <w:abstractNumId w:val="26"/>
  </w:num>
  <w:num w:numId="16" w16cid:durableId="901066064">
    <w:abstractNumId w:val="18"/>
  </w:num>
  <w:num w:numId="17" w16cid:durableId="1691058044">
    <w:abstractNumId w:val="16"/>
  </w:num>
  <w:num w:numId="18" w16cid:durableId="1254243047">
    <w:abstractNumId w:val="5"/>
  </w:num>
  <w:num w:numId="19" w16cid:durableId="1312565557">
    <w:abstractNumId w:val="12"/>
  </w:num>
  <w:num w:numId="20" w16cid:durableId="404256457">
    <w:abstractNumId w:val="32"/>
  </w:num>
  <w:num w:numId="21" w16cid:durableId="1971284967">
    <w:abstractNumId w:val="19"/>
  </w:num>
  <w:num w:numId="22" w16cid:durableId="1400405020">
    <w:abstractNumId w:val="11"/>
  </w:num>
  <w:num w:numId="23" w16cid:durableId="166873713">
    <w:abstractNumId w:val="14"/>
  </w:num>
  <w:num w:numId="24" w16cid:durableId="1658611783">
    <w:abstractNumId w:val="7"/>
  </w:num>
  <w:num w:numId="25" w16cid:durableId="157424563">
    <w:abstractNumId w:val="33"/>
  </w:num>
  <w:num w:numId="26" w16cid:durableId="338236564">
    <w:abstractNumId w:val="9"/>
  </w:num>
  <w:num w:numId="27" w16cid:durableId="122159197">
    <w:abstractNumId w:val="2"/>
  </w:num>
  <w:num w:numId="28" w16cid:durableId="888804288">
    <w:abstractNumId w:val="27"/>
  </w:num>
  <w:num w:numId="29" w16cid:durableId="74210865">
    <w:abstractNumId w:val="23"/>
  </w:num>
  <w:num w:numId="30" w16cid:durableId="1481192228">
    <w:abstractNumId w:val="34"/>
  </w:num>
  <w:num w:numId="31" w16cid:durableId="1956519841">
    <w:abstractNumId w:val="21"/>
  </w:num>
  <w:num w:numId="32" w16cid:durableId="52698632">
    <w:abstractNumId w:val="17"/>
  </w:num>
  <w:num w:numId="33" w16cid:durableId="496502462">
    <w:abstractNumId w:val="10"/>
  </w:num>
  <w:num w:numId="34" w16cid:durableId="1493911568">
    <w:abstractNumId w:val="6"/>
  </w:num>
  <w:num w:numId="35" w16cid:durableId="677511822">
    <w:abstractNumId w:val="20"/>
  </w:num>
  <w:num w:numId="36" w16cid:durableId="1524973213">
    <w:abstractNumId w:val="4"/>
  </w:num>
  <w:num w:numId="37" w16cid:durableId="1704666845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1EF5"/>
    <w:rsid w:val="00122BC2"/>
    <w:rsid w:val="00126822"/>
    <w:rsid w:val="00131DAA"/>
    <w:rsid w:val="0014586C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D7F9B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179A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5A8E"/>
    <w:rsid w:val="003A1788"/>
    <w:rsid w:val="003A3C81"/>
    <w:rsid w:val="003B1D05"/>
    <w:rsid w:val="003B27CC"/>
    <w:rsid w:val="003B5F77"/>
    <w:rsid w:val="003C07AD"/>
    <w:rsid w:val="003C0A29"/>
    <w:rsid w:val="003C1CE6"/>
    <w:rsid w:val="003D7084"/>
    <w:rsid w:val="003F178A"/>
    <w:rsid w:val="003F71D2"/>
    <w:rsid w:val="0040224E"/>
    <w:rsid w:val="004074A1"/>
    <w:rsid w:val="00420AFF"/>
    <w:rsid w:val="00422134"/>
    <w:rsid w:val="00434FFC"/>
    <w:rsid w:val="004353E0"/>
    <w:rsid w:val="00446550"/>
    <w:rsid w:val="00446D31"/>
    <w:rsid w:val="004518C1"/>
    <w:rsid w:val="0045325D"/>
    <w:rsid w:val="004564E4"/>
    <w:rsid w:val="004633AF"/>
    <w:rsid w:val="0046440B"/>
    <w:rsid w:val="00470964"/>
    <w:rsid w:val="004716A8"/>
    <w:rsid w:val="00490E4C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B6"/>
    <w:rsid w:val="005F47E6"/>
    <w:rsid w:val="005F794B"/>
    <w:rsid w:val="0060201C"/>
    <w:rsid w:val="0060486C"/>
    <w:rsid w:val="00631671"/>
    <w:rsid w:val="00635EE5"/>
    <w:rsid w:val="00643F75"/>
    <w:rsid w:val="00664137"/>
    <w:rsid w:val="0067443D"/>
    <w:rsid w:val="0067791B"/>
    <w:rsid w:val="0069603D"/>
    <w:rsid w:val="006D36BC"/>
    <w:rsid w:val="006F4D80"/>
    <w:rsid w:val="00701ECA"/>
    <w:rsid w:val="007111BA"/>
    <w:rsid w:val="0071363F"/>
    <w:rsid w:val="00720962"/>
    <w:rsid w:val="0072245D"/>
    <w:rsid w:val="00737595"/>
    <w:rsid w:val="007411A7"/>
    <w:rsid w:val="00753E72"/>
    <w:rsid w:val="00782602"/>
    <w:rsid w:val="00787247"/>
    <w:rsid w:val="007955AD"/>
    <w:rsid w:val="007B5A6A"/>
    <w:rsid w:val="007C1C37"/>
    <w:rsid w:val="007E0EE7"/>
    <w:rsid w:val="008005F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276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0D0B"/>
    <w:rsid w:val="00A1473C"/>
    <w:rsid w:val="00A32343"/>
    <w:rsid w:val="00A46082"/>
    <w:rsid w:val="00A50688"/>
    <w:rsid w:val="00A50AF3"/>
    <w:rsid w:val="00A52AB7"/>
    <w:rsid w:val="00A53D38"/>
    <w:rsid w:val="00A552D5"/>
    <w:rsid w:val="00A5549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0034"/>
    <w:rsid w:val="00B212C7"/>
    <w:rsid w:val="00B25A20"/>
    <w:rsid w:val="00B440FB"/>
    <w:rsid w:val="00B4674F"/>
    <w:rsid w:val="00B517FB"/>
    <w:rsid w:val="00B67595"/>
    <w:rsid w:val="00B7140C"/>
    <w:rsid w:val="00B81979"/>
    <w:rsid w:val="00B944C5"/>
    <w:rsid w:val="00B948DA"/>
    <w:rsid w:val="00B9609E"/>
    <w:rsid w:val="00BA24DA"/>
    <w:rsid w:val="00BC6DE8"/>
    <w:rsid w:val="00BE0705"/>
    <w:rsid w:val="00BF2997"/>
    <w:rsid w:val="00BF7C45"/>
    <w:rsid w:val="00C01388"/>
    <w:rsid w:val="00C25F66"/>
    <w:rsid w:val="00C44051"/>
    <w:rsid w:val="00C525FC"/>
    <w:rsid w:val="00C56C03"/>
    <w:rsid w:val="00C57A8A"/>
    <w:rsid w:val="00C57FE8"/>
    <w:rsid w:val="00C6549A"/>
    <w:rsid w:val="00C8040C"/>
    <w:rsid w:val="00C8483C"/>
    <w:rsid w:val="00C915BF"/>
    <w:rsid w:val="00CA3C73"/>
    <w:rsid w:val="00CB3B33"/>
    <w:rsid w:val="00CB7086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686C"/>
    <w:rsid w:val="00D67DFC"/>
    <w:rsid w:val="00D751D1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4B77"/>
    <w:rsid w:val="00E16D0B"/>
    <w:rsid w:val="00E22E10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C43ED"/>
    <w:rsid w:val="00ED5890"/>
    <w:rsid w:val="00EF17AC"/>
    <w:rsid w:val="00F22A92"/>
    <w:rsid w:val="00F2595B"/>
    <w:rsid w:val="00F36E33"/>
    <w:rsid w:val="00F53807"/>
    <w:rsid w:val="00F70B8B"/>
    <w:rsid w:val="00F712CE"/>
    <w:rsid w:val="00F80742"/>
    <w:rsid w:val="00F955DA"/>
    <w:rsid w:val="00FA41A2"/>
    <w:rsid w:val="00FA6A56"/>
    <w:rsid w:val="00FC245F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qFormat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A3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B6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5F47B6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42</TotalTime>
  <Pages>25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Jonathan Adrian</cp:lastModifiedBy>
  <cp:revision>29</cp:revision>
  <dcterms:created xsi:type="dcterms:W3CDTF">2017-10-20T05:51:00Z</dcterms:created>
  <dcterms:modified xsi:type="dcterms:W3CDTF">2022-09-09T09:07:00Z</dcterms:modified>
</cp:coreProperties>
</file>